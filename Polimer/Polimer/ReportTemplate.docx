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AF4" w14:textId="77777777" w:rsidR="00E13F3C" w:rsidRPr="00F97C99" w:rsidRDefault="000558F0" w:rsidP="00F97C99">
      <w:pPr>
        <w:pStyle w:val="a0"/>
      </w:pPr>
      <w:r w:rsidRPr="00F97C99">
        <w:t>Отчет</w:t>
      </w:r>
      <w:r w:rsidR="00D330CE" w:rsidRPr="00F97C99">
        <w:t xml:space="preserve"> № 1</w:t>
      </w:r>
    </w:p>
    <w:p w14:paraId="10B393CC" w14:textId="77777777" w:rsidR="000558F0" w:rsidRPr="009843A0" w:rsidRDefault="000558F0" w:rsidP="000558F0">
      <w:pPr>
        <w:pStyle w:val="a6"/>
        <w:jc w:val="right"/>
      </w:pPr>
      <w:r>
        <w:t xml:space="preserve">Дата: </w:t>
      </w:r>
      <w:r w:rsidR="00C45E02" w:rsidRPr="009843A0">
        <w:t>%</w:t>
      </w:r>
      <w:r w:rsidR="00C45E02">
        <w:rPr>
          <w:lang w:val="en-US"/>
        </w:rPr>
        <w:t>DATE</w:t>
      </w:r>
      <w:r w:rsidR="00C45E02" w:rsidRPr="009843A0">
        <w:t>%</w:t>
      </w:r>
    </w:p>
    <w:p w14:paraId="5439B294" w14:textId="77777777" w:rsidR="000558F0" w:rsidRDefault="000558F0" w:rsidP="000558F0">
      <w:pPr>
        <w:pStyle w:val="a6"/>
        <w:ind w:firstLine="0"/>
        <w:jc w:val="left"/>
      </w:pPr>
      <w:r>
        <w:t>Таблица 1 – Входные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INPUT_LIST"/>
      </w:tblPr>
      <w:tblGrid>
        <w:gridCol w:w="2337"/>
        <w:gridCol w:w="2336"/>
        <w:gridCol w:w="2336"/>
        <w:gridCol w:w="2336"/>
      </w:tblGrid>
      <w:tr w:rsidR="000558F0" w14:paraId="3567CC63" w14:textId="77777777" w:rsidTr="000558F0">
        <w:tc>
          <w:tcPr>
            <w:tcW w:w="2337" w:type="dxa"/>
            <w:tcBorders>
              <w:bottom w:val="single" w:sz="12" w:space="0" w:color="auto"/>
            </w:tcBorders>
          </w:tcPr>
          <w:p w14:paraId="4484BDD1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первый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3372E3E7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Полимер</w:t>
            </w:r>
            <w:proofErr w:type="spellEnd"/>
            <w:r>
              <w:t xml:space="preserve"> </w:t>
            </w:r>
            <w:proofErr w:type="spellStart"/>
            <w:r>
              <w:t>второй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599DDAC0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Добавка</w:t>
            </w:r>
            <w:proofErr w:type="spellEnd"/>
          </w:p>
        </w:tc>
        <w:tc>
          <w:tcPr>
            <w:tcW w:w="2336" w:type="dxa"/>
            <w:tcBorders>
              <w:bottom w:val="single" w:sz="12" w:space="0" w:color="auto"/>
            </w:tcBorders>
          </w:tcPr>
          <w:p w14:paraId="17DDDCAE" w14:textId="77777777" w:rsidR="000558F0" w:rsidRDefault="000558F0" w:rsidP="000558F0">
            <w:pPr>
              <w:pStyle w:val="a4"/>
              <w:jc w:val="center"/>
            </w:pPr>
            <w:proofErr w:type="spellStart"/>
            <w:r>
              <w:t>Полезное</w:t>
            </w:r>
            <w:proofErr w:type="spellEnd"/>
            <w:r>
              <w:t xml:space="preserve"> </w:t>
            </w:r>
            <w:proofErr w:type="spellStart"/>
            <w:r>
              <w:t>изделие</w:t>
            </w:r>
            <w:proofErr w:type="spellEnd"/>
          </w:p>
        </w:tc>
      </w:tr>
      <w:tr w:rsidR="000558F0" w14:paraId="1A3946DB" w14:textId="77777777" w:rsidTr="000558F0">
        <w:tc>
          <w:tcPr>
            <w:tcW w:w="2337" w:type="dxa"/>
            <w:tcBorders>
              <w:top w:val="single" w:sz="12" w:space="0" w:color="auto"/>
              <w:bottom w:val="single" w:sz="4" w:space="0" w:color="auto"/>
            </w:tcBorders>
          </w:tcPr>
          <w:p w14:paraId="6A18CF40" w14:textId="77777777" w:rsidR="000558F0" w:rsidRDefault="00543A67" w:rsidP="000558F0">
            <w:pPr>
              <w:pStyle w:val="a4"/>
              <w:jc w:val="center"/>
            </w:pPr>
            <w:bookmarkStart w:id="0" w:name="OLE_LINK1"/>
            <w:r>
              <w:t>%IP1%</w:t>
            </w:r>
            <w:bookmarkEnd w:id="0"/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4D3A98F" w14:textId="77777777" w:rsidR="000558F0" w:rsidRDefault="00543A67" w:rsidP="000558F0">
            <w:pPr>
              <w:pStyle w:val="a4"/>
              <w:jc w:val="center"/>
            </w:pPr>
            <w:r>
              <w:t>%IP2%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571CAE96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3</w:t>
            </w:r>
            <w:r>
              <w:t>%</w:t>
            </w:r>
          </w:p>
        </w:tc>
        <w:tc>
          <w:tcPr>
            <w:tcW w:w="2336" w:type="dxa"/>
            <w:tcBorders>
              <w:top w:val="single" w:sz="12" w:space="0" w:color="auto"/>
              <w:bottom w:val="single" w:sz="4" w:space="0" w:color="auto"/>
            </w:tcBorders>
          </w:tcPr>
          <w:p w14:paraId="02628FF4" w14:textId="77777777" w:rsidR="000558F0" w:rsidRDefault="00543A67" w:rsidP="000558F0">
            <w:pPr>
              <w:pStyle w:val="a4"/>
              <w:jc w:val="center"/>
            </w:pPr>
            <w:r>
              <w:t>%IP</w:t>
            </w:r>
            <w:r w:rsidR="00893320">
              <w:t>4</w:t>
            </w:r>
            <w:r>
              <w:t>%</w:t>
            </w:r>
          </w:p>
        </w:tc>
      </w:tr>
    </w:tbl>
    <w:p w14:paraId="225FF06B" w14:textId="77777777" w:rsidR="000558F0" w:rsidRDefault="000558F0" w:rsidP="000558F0">
      <w:pPr>
        <w:pStyle w:val="a6"/>
        <w:ind w:firstLine="0"/>
        <w:jc w:val="left"/>
      </w:pPr>
    </w:p>
    <w:p w14:paraId="5596ED78" w14:textId="77777777" w:rsidR="000558F0" w:rsidRDefault="000558F0" w:rsidP="000558F0">
      <w:pPr>
        <w:pStyle w:val="a6"/>
        <w:ind w:firstLine="0"/>
        <w:jc w:val="left"/>
      </w:pPr>
      <w:r>
        <w:t>Таблица 2 – Выходные данные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OUTPUT_LIST"/>
      </w:tblPr>
      <w:tblGrid>
        <w:gridCol w:w="1661"/>
        <w:gridCol w:w="1552"/>
        <w:gridCol w:w="1383"/>
        <w:gridCol w:w="1947"/>
        <w:gridCol w:w="1427"/>
        <w:gridCol w:w="1375"/>
      </w:tblGrid>
      <w:tr w:rsidR="000558F0" w14:paraId="48F879D5" w14:textId="77777777" w:rsidTr="00666D59">
        <w:tc>
          <w:tcPr>
            <w:tcW w:w="1661" w:type="dxa"/>
            <w:tcBorders>
              <w:bottom w:val="single" w:sz="12" w:space="0" w:color="auto"/>
            </w:tcBorders>
            <w:vAlign w:val="center"/>
          </w:tcPr>
          <w:p w14:paraId="1A210211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7F59081C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Вязкость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15991462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фаз</w:t>
            </w:r>
          </w:p>
        </w:tc>
        <w:tc>
          <w:tcPr>
            <w:tcW w:w="1947" w:type="dxa"/>
            <w:tcBorders>
              <w:bottom w:val="single" w:sz="12" w:space="0" w:color="auto"/>
            </w:tcBorders>
            <w:vAlign w:val="center"/>
          </w:tcPr>
          <w:p w14:paraId="2CAFB0F8" w14:textId="77777777" w:rsidR="000558F0" w:rsidRP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Растворимость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6B24EADD" w14:textId="77777777" w:rsidR="000558F0" w:rsidRDefault="000558F0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Насыпная плотность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02531926" w14:textId="77777777" w:rsidR="000558F0" w:rsidRDefault="0096788D" w:rsidP="00666D59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текучести расплава</w:t>
            </w:r>
          </w:p>
        </w:tc>
      </w:tr>
      <w:tr w:rsidR="000558F0" w14:paraId="2A23FE71" w14:textId="77777777" w:rsidTr="00543A67"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7F66AE9A" w14:textId="77777777" w:rsidR="000558F0" w:rsidRDefault="00543A67" w:rsidP="00765BF5">
            <w:pPr>
              <w:pStyle w:val="a4"/>
              <w:jc w:val="center"/>
            </w:pPr>
            <w:r>
              <w:t>%OPP%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4" w:space="0" w:color="auto"/>
            </w:tcBorders>
          </w:tcPr>
          <w:p w14:paraId="21455311" w14:textId="77777777" w:rsidR="000558F0" w:rsidRDefault="00543A67" w:rsidP="00765BF5">
            <w:pPr>
              <w:pStyle w:val="a4"/>
              <w:jc w:val="center"/>
            </w:pPr>
            <w:r>
              <w:t>%OPV%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B90763C" w14:textId="77777777" w:rsidR="000558F0" w:rsidRDefault="00543A67" w:rsidP="00765BF5">
            <w:pPr>
              <w:pStyle w:val="a4"/>
              <w:jc w:val="center"/>
            </w:pPr>
            <w:r>
              <w:t>%IPC%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4" w:space="0" w:color="auto"/>
            </w:tcBorders>
          </w:tcPr>
          <w:p w14:paraId="7014CB70" w14:textId="77777777" w:rsidR="000558F0" w:rsidRDefault="00543A67" w:rsidP="00765BF5">
            <w:pPr>
              <w:pStyle w:val="a4"/>
              <w:jc w:val="center"/>
            </w:pPr>
            <w:r>
              <w:t>%IPR%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4" w:space="0" w:color="auto"/>
            </w:tcBorders>
          </w:tcPr>
          <w:p w14:paraId="68CD7A67" w14:textId="77777777" w:rsidR="000558F0" w:rsidRDefault="00543A67" w:rsidP="00765BF5">
            <w:pPr>
              <w:pStyle w:val="a4"/>
              <w:jc w:val="center"/>
            </w:pPr>
            <w:r>
              <w:t>%IPN%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</w:tcPr>
          <w:p w14:paraId="2DDD9EDB" w14:textId="77777777" w:rsidR="000558F0" w:rsidRDefault="00543A67" w:rsidP="00765BF5">
            <w:pPr>
              <w:pStyle w:val="a4"/>
              <w:jc w:val="center"/>
            </w:pPr>
            <w:r>
              <w:t>%IPPTR%</w:t>
            </w:r>
          </w:p>
        </w:tc>
      </w:tr>
    </w:tbl>
    <w:p w14:paraId="41E50872" w14:textId="77777777" w:rsidR="000558F0" w:rsidRDefault="000558F0" w:rsidP="000558F0">
      <w:pPr>
        <w:pStyle w:val="a6"/>
        <w:ind w:firstLine="0"/>
        <w:jc w:val="left"/>
        <w:rPr>
          <w:lang w:val="en-US"/>
        </w:rPr>
      </w:pPr>
    </w:p>
    <w:p w14:paraId="0A81DDA0" w14:textId="13FC144C" w:rsidR="00304361" w:rsidRDefault="001C085D" w:rsidP="00304361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CD536" wp14:editId="680DF4A3">
                <wp:simplePos x="0" y="0"/>
                <wp:positionH relativeFrom="column">
                  <wp:posOffset>3551555</wp:posOffset>
                </wp:positionH>
                <wp:positionV relativeFrom="paragraph">
                  <wp:posOffset>275590</wp:posOffset>
                </wp:positionV>
                <wp:extent cx="830580" cy="746760"/>
                <wp:effectExtent l="0" t="0" r="26670" b="1524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8C1EB" id="Овал 3" o:spid="_x0000_s1026" style="position:absolute;margin-left:279.65pt;margin-top:21.7pt;width:65.4pt;height:5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" fillcolor="#ed7d31 [3205]" strokecolor="#823b0b [1605]" strokeweight="1pt">
                <v:stroke joinstyle="miter"/>
              </v:oval>
            </w:pict>
          </mc:Fallback>
        </mc:AlternateContent>
      </w:r>
      <w:r w:rsidR="001939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D8027" wp14:editId="413A2683">
                <wp:simplePos x="0" y="0"/>
                <wp:positionH relativeFrom="column">
                  <wp:posOffset>2529840</wp:posOffset>
                </wp:positionH>
                <wp:positionV relativeFrom="paragraph">
                  <wp:posOffset>262255</wp:posOffset>
                </wp:positionV>
                <wp:extent cx="830580" cy="746760"/>
                <wp:effectExtent l="0" t="0" r="26670" b="1524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75731" id="Овал 2" o:spid="_x0000_s1026" style="position:absolute;margin-left:199.2pt;margin-top:20.65pt;width:65.4pt;height:5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1939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7FAD" wp14:editId="451A444A">
                <wp:simplePos x="0" y="0"/>
                <wp:positionH relativeFrom="column">
                  <wp:posOffset>1472565</wp:posOffset>
                </wp:positionH>
                <wp:positionV relativeFrom="paragraph">
                  <wp:posOffset>266065</wp:posOffset>
                </wp:positionV>
                <wp:extent cx="830580" cy="746760"/>
                <wp:effectExtent l="0" t="0" r="2667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A3094" id="Овал 1" o:spid="_x0000_s1026" style="position:absolute;margin-left:115.95pt;margin-top:20.95pt;width:65.4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86794E3" w14:textId="2E2CA3C3" w:rsidR="00193922" w:rsidRDefault="001C5767" w:rsidP="00304361">
      <w:pPr>
        <w:pStyle w:val="a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58008" wp14:editId="6814C6D0">
                <wp:simplePos x="0" y="0"/>
                <wp:positionH relativeFrom="column">
                  <wp:posOffset>3620596</wp:posOffset>
                </wp:positionH>
                <wp:positionV relativeFrom="paragraph">
                  <wp:posOffset>244186</wp:posOffset>
                </wp:positionV>
                <wp:extent cx="1165860" cy="46482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5C0A0" w14:textId="7E327C32" w:rsidR="00193922" w:rsidRDefault="00193922" w:rsidP="00193922">
                            <w:r w:rsidRPr="00193922">
                              <w:t>%NAME_P</w:t>
                            </w:r>
                            <w:r>
                              <w:t>2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5800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285.1pt;margin-top:19.25pt;width:91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" filled="f" stroked="f" strokeweight=".5pt">
                <v:textbox>
                  <w:txbxContent>
                    <w:p w14:paraId="0655C0A0" w14:textId="7E327C32" w:rsidR="00193922" w:rsidRDefault="00193922" w:rsidP="00193922">
                      <w:r w:rsidRPr="00193922">
                        <w:t>%NAME_P</w:t>
                      </w:r>
                      <w:r>
                        <w:t>2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273B4" wp14:editId="4CCFEFC8">
                <wp:simplePos x="0" y="0"/>
                <wp:positionH relativeFrom="column">
                  <wp:posOffset>2653261</wp:posOffset>
                </wp:positionH>
                <wp:positionV relativeFrom="paragraph">
                  <wp:posOffset>246784</wp:posOffset>
                </wp:positionV>
                <wp:extent cx="1165860" cy="46482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3826C" w14:textId="53B2CD28" w:rsidR="00193922" w:rsidRDefault="00193922" w:rsidP="00193922">
                            <w:r w:rsidRPr="00193922">
                              <w:t>%NAME_P</w:t>
                            </w:r>
                            <w:r>
                              <w:t>3</w:t>
                            </w:r>
                            <w:r w:rsidRPr="00193922"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73B4" id="Надпись 6" o:spid="_x0000_s1027" type="#_x0000_t202" style="position:absolute;left:0;text-align:left;margin-left:208.9pt;margin-top:19.45pt;width:91.8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" filled="f" stroked="f" strokeweight=".5pt">
                <v:textbox>
                  <w:txbxContent>
                    <w:p w14:paraId="71D3826C" w14:textId="53B2CD28" w:rsidR="00193922" w:rsidRDefault="00193922" w:rsidP="00193922">
                      <w:r w:rsidRPr="00193922">
                        <w:t>%NAME_P</w:t>
                      </w:r>
                      <w:r>
                        <w:t>3</w:t>
                      </w:r>
                      <w:r w:rsidRPr="00193922"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721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2EA8C" wp14:editId="56A63D75">
                <wp:simplePos x="0" y="0"/>
                <wp:positionH relativeFrom="column">
                  <wp:posOffset>1563254</wp:posOffset>
                </wp:positionH>
                <wp:positionV relativeFrom="paragraph">
                  <wp:posOffset>247823</wp:posOffset>
                </wp:positionV>
                <wp:extent cx="1165860" cy="46482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B9C04" w14:textId="0A6BC756" w:rsidR="00193922" w:rsidRDefault="00193922">
                            <w:r w:rsidRPr="00193922">
                              <w:t>%NAME_P1%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EA8C" id="Надпись 4" o:spid="_x0000_s1028" type="#_x0000_t202" style="position:absolute;left:0;text-align:left;margin-left:123.1pt;margin-top:19.5pt;width:91.8pt;height:3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" filled="f" stroked="f" strokeweight=".5pt">
                <v:textbox>
                  <w:txbxContent>
                    <w:p w14:paraId="0D5B9C04" w14:textId="0A6BC756" w:rsidR="00193922" w:rsidRDefault="00193922">
                      <w:r w:rsidRPr="00193922">
                        <w:t>%NAME_P1%</w:t>
                      </w:r>
                    </w:p>
                  </w:txbxContent>
                </v:textbox>
              </v:shape>
            </w:pict>
          </mc:Fallback>
        </mc:AlternateContent>
      </w:r>
    </w:p>
    <w:p w14:paraId="7AA7FEAA" w14:textId="10A8B4D7" w:rsidR="00193922" w:rsidRPr="00193922" w:rsidRDefault="001C085D" w:rsidP="00304361">
      <w:pPr>
        <w:pStyle w:val="a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E64C9" wp14:editId="16EA2189">
                <wp:simplePos x="0" y="0"/>
                <wp:positionH relativeFrom="column">
                  <wp:posOffset>3362325</wp:posOffset>
                </wp:positionH>
                <wp:positionV relativeFrom="paragraph">
                  <wp:posOffset>85217</wp:posOffset>
                </wp:positionV>
                <wp:extent cx="188976" cy="45719"/>
                <wp:effectExtent l="38100" t="57150" r="20955" b="6921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97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0A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64.75pt;margin-top:6.7pt;width:14.9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7DB38" wp14:editId="666DB391">
                <wp:simplePos x="0" y="0"/>
                <wp:positionH relativeFrom="column">
                  <wp:posOffset>2303145</wp:posOffset>
                </wp:positionH>
                <wp:positionV relativeFrom="paragraph">
                  <wp:posOffset>92710</wp:posOffset>
                </wp:positionV>
                <wp:extent cx="228600" cy="0"/>
                <wp:effectExtent l="3810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6C77" id="Прямая со стрелкой 7" o:spid="_x0000_s1026" type="#_x0000_t32" style="position:absolute;margin-left:181.35pt;margin-top:7.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34660DC" w14:textId="5FDEB780" w:rsidR="00193922" w:rsidRPr="00DC1FDA" w:rsidRDefault="00193922" w:rsidP="00304361">
      <w:pPr>
        <w:pStyle w:val="a9"/>
      </w:pPr>
    </w:p>
    <w:p w14:paraId="331FFF4B" w14:textId="7960C3F5" w:rsidR="00304361" w:rsidRDefault="00304361" w:rsidP="00304361">
      <w:pPr>
        <w:pStyle w:val="a9"/>
      </w:pPr>
      <w:r>
        <w:t>Рисунок 1 – Композиция</w:t>
      </w:r>
    </w:p>
    <w:p w14:paraId="6D91B49D" w14:textId="77777777" w:rsidR="00304361" w:rsidRDefault="00304361" w:rsidP="00304361">
      <w:pPr>
        <w:pStyle w:val="a6"/>
      </w:pPr>
      <w:r>
        <w:t xml:space="preserve">Рецептура: </w:t>
      </w:r>
    </w:p>
    <w:p w14:paraId="09CAD91C" w14:textId="77777777" w:rsidR="00304361" w:rsidRPr="00F721E1" w:rsidRDefault="00DC1FDA" w:rsidP="00304361">
      <w:pPr>
        <w:pStyle w:val="a6"/>
        <w:rPr>
          <w:lang w:val="en-US"/>
        </w:rPr>
      </w:pPr>
      <w:r w:rsidRPr="00F721E1">
        <w:rPr>
          <w:lang w:val="en-US"/>
        </w:rPr>
        <w:t>%</w:t>
      </w:r>
      <w:r>
        <w:rPr>
          <w:lang w:val="en-US"/>
        </w:rPr>
        <w:t>NAME</w:t>
      </w:r>
      <w:r w:rsidRPr="00F721E1">
        <w:rPr>
          <w:lang w:val="en-US"/>
        </w:rPr>
        <w:t>_</w:t>
      </w:r>
      <w:r>
        <w:rPr>
          <w:lang w:val="en-US"/>
        </w:rPr>
        <w:t>P</w:t>
      </w:r>
      <w:r w:rsidRPr="00F721E1">
        <w:rPr>
          <w:lang w:val="en-US"/>
        </w:rPr>
        <w:t>1% : %</w:t>
      </w:r>
      <w:r>
        <w:rPr>
          <w:lang w:val="en-US"/>
        </w:rPr>
        <w:t>V</w:t>
      </w:r>
      <w:r w:rsidRPr="00F721E1">
        <w:rPr>
          <w:lang w:val="en-US"/>
        </w:rPr>
        <w:t>_</w:t>
      </w:r>
      <w:r>
        <w:rPr>
          <w:lang w:val="en-US"/>
        </w:rPr>
        <w:t>P1</w:t>
      </w:r>
      <w:r w:rsidRPr="00F721E1">
        <w:rPr>
          <w:lang w:val="en-US"/>
        </w:rPr>
        <w:t>%</w:t>
      </w:r>
    </w:p>
    <w:p w14:paraId="45F7B434" w14:textId="77777777" w:rsidR="00DC1FDA" w:rsidRPr="00DC1FDA" w:rsidRDefault="00DC1FDA" w:rsidP="00DC1FDA">
      <w:pPr>
        <w:pStyle w:val="a6"/>
        <w:rPr>
          <w:lang w:val="en-US"/>
        </w:rPr>
      </w:pPr>
      <w:r w:rsidRPr="00DC1FDA">
        <w:rPr>
          <w:lang w:val="en-US"/>
        </w:rPr>
        <w:t>%</w:t>
      </w:r>
      <w:r>
        <w:rPr>
          <w:lang w:val="en-US"/>
        </w:rPr>
        <w:t>NAME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 : %</w:t>
      </w:r>
      <w:r>
        <w:rPr>
          <w:lang w:val="en-US"/>
        </w:rPr>
        <w:t>V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</w:t>
      </w:r>
    </w:p>
    <w:p w14:paraId="4AC90F19" w14:textId="4392D2EE" w:rsidR="00DC1FDA" w:rsidRDefault="00DC1FDA" w:rsidP="00DC1FDA">
      <w:pPr>
        <w:pStyle w:val="a6"/>
      </w:pPr>
      <w:r w:rsidRPr="00D46BC1">
        <w:t>%</w:t>
      </w:r>
      <w:r>
        <w:rPr>
          <w:lang w:val="en-US"/>
        </w:rPr>
        <w:t>NAME</w:t>
      </w:r>
      <w:r w:rsidRPr="00D46BC1">
        <w:t>_</w:t>
      </w:r>
      <w:r>
        <w:rPr>
          <w:lang w:val="en-US"/>
        </w:rPr>
        <w:t>P</w:t>
      </w:r>
      <w:r w:rsidRPr="00D46BC1">
        <w:t>3% : %</w:t>
      </w:r>
      <w:r>
        <w:rPr>
          <w:lang w:val="en-US"/>
        </w:rPr>
        <w:t>V</w:t>
      </w:r>
      <w:r w:rsidRPr="00D46BC1">
        <w:t>_</w:t>
      </w:r>
      <w:r>
        <w:rPr>
          <w:lang w:val="en-US"/>
        </w:rPr>
        <w:t>P</w:t>
      </w:r>
      <w:r w:rsidRPr="00D46BC1">
        <w:t>3%</w:t>
      </w:r>
    </w:p>
    <w:p w14:paraId="46B73C46" w14:textId="77777777" w:rsidR="00BB5027" w:rsidRPr="00D46BC1" w:rsidRDefault="00BB5027" w:rsidP="00DC1FDA">
      <w:pPr>
        <w:pStyle w:val="a6"/>
      </w:pPr>
    </w:p>
    <w:p w14:paraId="3D7849F2" w14:textId="1F7AC2E0" w:rsidR="00D46BC1" w:rsidRPr="00F97C99" w:rsidRDefault="00D46BC1" w:rsidP="00BB5027">
      <w:pPr>
        <w:pStyle w:val="a6"/>
        <w:ind w:firstLine="0"/>
        <w:jc w:val="center"/>
        <w:rPr>
          <w:b/>
          <w:bCs/>
        </w:rPr>
      </w:pPr>
      <w:r w:rsidRPr="00F97C99">
        <w:rPr>
          <w:b/>
          <w:bCs/>
        </w:rPr>
        <w:t>Исследование</w:t>
      </w:r>
    </w:p>
    <w:p w14:paraId="496E1017" w14:textId="77777777" w:rsidR="00D46BC1" w:rsidRPr="00F9214F" w:rsidRDefault="00D46BC1" w:rsidP="00D46BC1">
      <w:pPr>
        <w:pStyle w:val="a6"/>
      </w:pPr>
      <w:r>
        <w:t>Рецептура</w:t>
      </w:r>
      <w:r w:rsidRPr="00F9214F">
        <w:t xml:space="preserve">: </w:t>
      </w:r>
    </w:p>
    <w:p w14:paraId="1E6C2BC8" w14:textId="1B1C3C88" w:rsidR="00D46BC1" w:rsidRPr="00F721E1" w:rsidRDefault="00D46BC1" w:rsidP="00D46BC1">
      <w:pPr>
        <w:pStyle w:val="a6"/>
        <w:rPr>
          <w:lang w:val="en-US"/>
        </w:rPr>
      </w:pPr>
      <w:r w:rsidRPr="00F721E1">
        <w:rPr>
          <w:lang w:val="en-US"/>
        </w:rPr>
        <w:t>%</w:t>
      </w:r>
      <w:r>
        <w:rPr>
          <w:lang w:val="en-US"/>
        </w:rPr>
        <w:t>NAME</w:t>
      </w:r>
      <w:r w:rsidRPr="00F721E1">
        <w:rPr>
          <w:lang w:val="en-US"/>
        </w:rPr>
        <w:t>_</w:t>
      </w:r>
      <w:r>
        <w:rPr>
          <w:lang w:val="en-US"/>
        </w:rPr>
        <w:t>P</w:t>
      </w:r>
      <w:r w:rsidRPr="00F721E1">
        <w:rPr>
          <w:lang w:val="en-US"/>
        </w:rPr>
        <w:t>1% 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F721E1">
        <w:rPr>
          <w:lang w:val="en-US"/>
        </w:rPr>
        <w:t>_</w:t>
      </w:r>
      <w:r>
        <w:rPr>
          <w:lang w:val="en-US"/>
        </w:rPr>
        <w:t>P1</w:t>
      </w:r>
      <w:r w:rsidRPr="00F721E1">
        <w:rPr>
          <w:lang w:val="en-US"/>
        </w:rPr>
        <w:t>%</w:t>
      </w:r>
    </w:p>
    <w:p w14:paraId="36D860F0" w14:textId="254AEF92" w:rsidR="00D46BC1" w:rsidRPr="00DC1FDA" w:rsidRDefault="00D46BC1" w:rsidP="00D46BC1">
      <w:pPr>
        <w:pStyle w:val="a6"/>
        <w:rPr>
          <w:lang w:val="en-US"/>
        </w:rPr>
      </w:pPr>
      <w:r w:rsidRPr="00DC1FDA">
        <w:rPr>
          <w:lang w:val="en-US"/>
        </w:rPr>
        <w:t>%</w:t>
      </w:r>
      <w:r>
        <w:rPr>
          <w:lang w:val="en-US"/>
        </w:rPr>
        <w:t>NAME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 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DC1FDA">
        <w:rPr>
          <w:lang w:val="en-US"/>
        </w:rPr>
        <w:t>_</w:t>
      </w:r>
      <w:r>
        <w:rPr>
          <w:lang w:val="en-US"/>
        </w:rPr>
        <w:t>P2</w:t>
      </w:r>
      <w:r w:rsidRPr="00DC1FDA">
        <w:rPr>
          <w:lang w:val="en-US"/>
        </w:rPr>
        <w:t>%</w:t>
      </w:r>
    </w:p>
    <w:p w14:paraId="500727E1" w14:textId="25B67EC8" w:rsidR="00D46BC1" w:rsidRPr="00F9214F" w:rsidRDefault="00D46BC1" w:rsidP="00EB3616">
      <w:pPr>
        <w:pStyle w:val="a6"/>
      </w:pPr>
      <w:r w:rsidRPr="00F9214F">
        <w:t>%</w:t>
      </w:r>
      <w:r>
        <w:rPr>
          <w:lang w:val="en-US"/>
        </w:rPr>
        <w:t>NAME</w:t>
      </w:r>
      <w:r w:rsidRPr="00F9214F">
        <w:t>_</w:t>
      </w:r>
      <w:r>
        <w:rPr>
          <w:lang w:val="en-US"/>
        </w:rPr>
        <w:t>P</w:t>
      </w:r>
      <w:r w:rsidRPr="00F9214F">
        <w:t>3% : %</w:t>
      </w:r>
      <w:r>
        <w:rPr>
          <w:lang w:val="en-US"/>
        </w:rPr>
        <w:t>V</w:t>
      </w:r>
      <w:r w:rsidR="001F4D3D">
        <w:rPr>
          <w:lang w:val="en-US"/>
        </w:rPr>
        <w:t>I</w:t>
      </w:r>
      <w:r w:rsidRPr="00F9214F">
        <w:t>_</w:t>
      </w:r>
      <w:r>
        <w:rPr>
          <w:lang w:val="en-US"/>
        </w:rPr>
        <w:t>P</w:t>
      </w:r>
      <w:r w:rsidRPr="00F9214F">
        <w:t>3%</w:t>
      </w:r>
    </w:p>
    <w:p w14:paraId="3FB51A4E" w14:textId="269A376B" w:rsidR="00D46BC1" w:rsidRPr="00EB3616" w:rsidRDefault="00D46BC1" w:rsidP="00D46BC1">
      <w:pPr>
        <w:pStyle w:val="a6"/>
        <w:ind w:firstLine="0"/>
        <w:jc w:val="left"/>
      </w:pPr>
      <w:r>
        <w:t xml:space="preserve">Таблица 2 – </w:t>
      </w:r>
      <w:r w:rsidR="00EB3616">
        <w:t>Данные полученные при исследовании</w:t>
      </w:r>
    </w:p>
    <w:tbl>
      <w:tblPr>
        <w:tblStyle w:val="ad"/>
        <w:tblW w:w="0" w:type="auto"/>
        <w:tblLook w:val="04A0" w:firstRow="1" w:lastRow="0" w:firstColumn="1" w:lastColumn="0" w:noHBand="0" w:noVBand="1"/>
        <w:tblCaption w:val="RESEARCH_LIST"/>
      </w:tblPr>
      <w:tblGrid>
        <w:gridCol w:w="1661"/>
        <w:gridCol w:w="1552"/>
        <w:gridCol w:w="1383"/>
        <w:gridCol w:w="1947"/>
        <w:gridCol w:w="1427"/>
        <w:gridCol w:w="1375"/>
      </w:tblGrid>
      <w:tr w:rsidR="00D46BC1" w14:paraId="7F9494E7" w14:textId="77777777" w:rsidTr="00DB31BD">
        <w:tc>
          <w:tcPr>
            <w:tcW w:w="1661" w:type="dxa"/>
            <w:tcBorders>
              <w:bottom w:val="single" w:sz="12" w:space="0" w:color="auto"/>
            </w:tcBorders>
            <w:vAlign w:val="center"/>
          </w:tcPr>
          <w:p w14:paraId="21BF09E4" w14:textId="77777777" w:rsidR="00D46BC1" w:rsidRPr="000558F0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14:paraId="38EB245B" w14:textId="77777777" w:rsidR="00D46BC1" w:rsidRPr="000558F0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Вязкость</w:t>
            </w:r>
          </w:p>
        </w:tc>
        <w:tc>
          <w:tcPr>
            <w:tcW w:w="1383" w:type="dxa"/>
            <w:tcBorders>
              <w:bottom w:val="single" w:sz="12" w:space="0" w:color="auto"/>
            </w:tcBorders>
            <w:vAlign w:val="center"/>
          </w:tcPr>
          <w:p w14:paraId="2FDE7733" w14:textId="77777777" w:rsidR="00D46BC1" w:rsidRPr="000558F0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Число фаз</w:t>
            </w:r>
          </w:p>
        </w:tc>
        <w:tc>
          <w:tcPr>
            <w:tcW w:w="1947" w:type="dxa"/>
            <w:tcBorders>
              <w:bottom w:val="single" w:sz="12" w:space="0" w:color="auto"/>
            </w:tcBorders>
            <w:vAlign w:val="center"/>
          </w:tcPr>
          <w:p w14:paraId="048FA597" w14:textId="77777777" w:rsidR="00D46BC1" w:rsidRPr="000558F0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Растворимость</w:t>
            </w:r>
          </w:p>
        </w:tc>
        <w:tc>
          <w:tcPr>
            <w:tcW w:w="1427" w:type="dxa"/>
            <w:tcBorders>
              <w:bottom w:val="single" w:sz="12" w:space="0" w:color="auto"/>
            </w:tcBorders>
            <w:vAlign w:val="center"/>
          </w:tcPr>
          <w:p w14:paraId="15D03EF7" w14:textId="77777777" w:rsidR="00D46BC1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Насыпная плотность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710C4A8A" w14:textId="77777777" w:rsidR="00D46BC1" w:rsidRDefault="00D46BC1" w:rsidP="00DB31BD">
            <w:pPr>
              <w:pStyle w:val="a4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Показатель текучести расплава</w:t>
            </w:r>
          </w:p>
        </w:tc>
      </w:tr>
      <w:tr w:rsidR="00D46BC1" w14:paraId="3A5133ED" w14:textId="77777777" w:rsidTr="00DB31BD">
        <w:tc>
          <w:tcPr>
            <w:tcW w:w="1661" w:type="dxa"/>
            <w:tcBorders>
              <w:top w:val="single" w:sz="12" w:space="0" w:color="auto"/>
              <w:bottom w:val="single" w:sz="4" w:space="0" w:color="auto"/>
            </w:tcBorders>
          </w:tcPr>
          <w:p w14:paraId="02215D07" w14:textId="7472664B" w:rsidR="00D46BC1" w:rsidRDefault="00D46BC1" w:rsidP="00DB31BD">
            <w:pPr>
              <w:pStyle w:val="a4"/>
              <w:jc w:val="center"/>
            </w:pPr>
            <w:r>
              <w:t>%OPP</w:t>
            </w:r>
            <w:r w:rsidR="00FD6FDE">
              <w:t>I</w:t>
            </w:r>
            <w:r>
              <w:t>%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4" w:space="0" w:color="auto"/>
            </w:tcBorders>
          </w:tcPr>
          <w:p w14:paraId="54FA99CD" w14:textId="63CB5257" w:rsidR="00D46BC1" w:rsidRDefault="00D46BC1" w:rsidP="00DB31BD">
            <w:pPr>
              <w:pStyle w:val="a4"/>
              <w:jc w:val="center"/>
            </w:pPr>
            <w:r>
              <w:t>%OPV</w:t>
            </w:r>
            <w:r w:rsidR="00FD6FDE">
              <w:t>I</w:t>
            </w:r>
            <w:r>
              <w:t>%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2CEB3986" w14:textId="0A22C0A1" w:rsidR="00D46BC1" w:rsidRDefault="00D46BC1" w:rsidP="00DB31BD">
            <w:pPr>
              <w:pStyle w:val="a4"/>
              <w:jc w:val="center"/>
            </w:pPr>
            <w:r>
              <w:t>%IPC</w:t>
            </w:r>
            <w:r w:rsidR="00FD6FDE">
              <w:t>I</w:t>
            </w:r>
            <w:r>
              <w:t>%</w:t>
            </w:r>
          </w:p>
        </w:tc>
        <w:tc>
          <w:tcPr>
            <w:tcW w:w="1947" w:type="dxa"/>
            <w:tcBorders>
              <w:top w:val="single" w:sz="12" w:space="0" w:color="auto"/>
              <w:bottom w:val="single" w:sz="4" w:space="0" w:color="auto"/>
            </w:tcBorders>
          </w:tcPr>
          <w:p w14:paraId="570A914F" w14:textId="6269101F" w:rsidR="00D46BC1" w:rsidRDefault="00D46BC1" w:rsidP="00DB31BD">
            <w:pPr>
              <w:pStyle w:val="a4"/>
              <w:jc w:val="center"/>
            </w:pPr>
            <w:r>
              <w:t>%IPR</w:t>
            </w:r>
            <w:r w:rsidR="00FD6FDE">
              <w:t>I</w:t>
            </w:r>
            <w:r>
              <w:t>%</w:t>
            </w:r>
          </w:p>
        </w:tc>
        <w:tc>
          <w:tcPr>
            <w:tcW w:w="1427" w:type="dxa"/>
            <w:tcBorders>
              <w:top w:val="single" w:sz="12" w:space="0" w:color="auto"/>
              <w:bottom w:val="single" w:sz="4" w:space="0" w:color="auto"/>
            </w:tcBorders>
          </w:tcPr>
          <w:p w14:paraId="4B75766A" w14:textId="739C5970" w:rsidR="00D46BC1" w:rsidRDefault="00D46BC1" w:rsidP="00DB31BD">
            <w:pPr>
              <w:pStyle w:val="a4"/>
              <w:jc w:val="center"/>
            </w:pPr>
            <w:r>
              <w:t>%IPN</w:t>
            </w:r>
            <w:r w:rsidR="00FD6FDE">
              <w:t>I</w:t>
            </w:r>
            <w:r>
              <w:t>%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4" w:space="0" w:color="auto"/>
            </w:tcBorders>
          </w:tcPr>
          <w:p w14:paraId="744C9DDE" w14:textId="50201845" w:rsidR="00D46BC1" w:rsidRDefault="00D46BC1" w:rsidP="00DB31BD">
            <w:pPr>
              <w:pStyle w:val="a4"/>
              <w:jc w:val="center"/>
            </w:pPr>
            <w:r>
              <w:t>%IPPTR</w:t>
            </w:r>
            <w:r w:rsidR="00FD6FDE">
              <w:t>I</w:t>
            </w:r>
            <w:r>
              <w:t>%</w:t>
            </w:r>
          </w:p>
        </w:tc>
      </w:tr>
    </w:tbl>
    <w:p w14:paraId="41049F68" w14:textId="77777777" w:rsidR="00DC1FDA" w:rsidRPr="00DC1FDA" w:rsidRDefault="00DC1FDA" w:rsidP="00EB3616">
      <w:pPr>
        <w:pStyle w:val="a6"/>
        <w:ind w:firstLine="0"/>
        <w:rPr>
          <w:lang w:val="en-US"/>
        </w:rPr>
      </w:pPr>
    </w:p>
    <w:sectPr w:rsidR="00DC1FDA" w:rsidRPr="00DC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20"/>
    <w:rsid w:val="0001069F"/>
    <w:rsid w:val="000558F0"/>
    <w:rsid w:val="00065019"/>
    <w:rsid w:val="00081139"/>
    <w:rsid w:val="00193922"/>
    <w:rsid w:val="001C085D"/>
    <w:rsid w:val="001C5767"/>
    <w:rsid w:val="001F4D3D"/>
    <w:rsid w:val="00304361"/>
    <w:rsid w:val="00312D07"/>
    <w:rsid w:val="00322B9E"/>
    <w:rsid w:val="003A3614"/>
    <w:rsid w:val="00543A67"/>
    <w:rsid w:val="005F7320"/>
    <w:rsid w:val="00650F51"/>
    <w:rsid w:val="00666D59"/>
    <w:rsid w:val="006B699F"/>
    <w:rsid w:val="00703090"/>
    <w:rsid w:val="007B0477"/>
    <w:rsid w:val="007E027A"/>
    <w:rsid w:val="00893320"/>
    <w:rsid w:val="009476B0"/>
    <w:rsid w:val="00960D8A"/>
    <w:rsid w:val="0096788D"/>
    <w:rsid w:val="009843A0"/>
    <w:rsid w:val="00991882"/>
    <w:rsid w:val="00A60D0F"/>
    <w:rsid w:val="00B02B41"/>
    <w:rsid w:val="00BB5027"/>
    <w:rsid w:val="00BC534D"/>
    <w:rsid w:val="00C45E02"/>
    <w:rsid w:val="00C7267B"/>
    <w:rsid w:val="00D330CE"/>
    <w:rsid w:val="00D46BC1"/>
    <w:rsid w:val="00DC1FDA"/>
    <w:rsid w:val="00E13F3C"/>
    <w:rsid w:val="00E92D45"/>
    <w:rsid w:val="00EB3616"/>
    <w:rsid w:val="00F33067"/>
    <w:rsid w:val="00F721E1"/>
    <w:rsid w:val="00F9214F"/>
    <w:rsid w:val="00F97C99"/>
    <w:rsid w:val="00F97E37"/>
    <w:rsid w:val="00FC5449"/>
    <w:rsid w:val="00FD53BF"/>
    <w:rsid w:val="00FD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2EBB"/>
  <w15:chartTrackingRefBased/>
  <w15:docId w15:val="{CBB29FED-7E40-4E8E-A863-1A98457A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322B9E"/>
    <w:pPr>
      <w:keepNext/>
      <w:keepLines/>
      <w:pageBreakBefore/>
      <w:suppressLineNumbers/>
      <w:spacing w:before="300" w:line="360" w:lineRule="auto"/>
      <w:ind w:firstLine="709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ВнутриТаблица"/>
    <w:basedOn w:val="a"/>
    <w:link w:val="a5"/>
    <w:autoRedefine/>
    <w:qFormat/>
    <w:rsid w:val="00065019"/>
    <w:pPr>
      <w:widowControl w:val="0"/>
      <w:tabs>
        <w:tab w:val="left" w:pos="142"/>
      </w:tabs>
      <w:spacing w:after="0" w:line="276" w:lineRule="auto"/>
      <w:contextualSpacing/>
      <w:jc w:val="both"/>
    </w:pPr>
    <w:rPr>
      <w:rFonts w:ascii="Times New Roman" w:eastAsia="Calibri" w:hAnsi="Times New Roman" w:cs="Times New Roman"/>
      <w:iCs/>
      <w:color w:val="000000"/>
      <w:sz w:val="24"/>
      <w:szCs w:val="28"/>
      <w:lang w:eastAsia="ru-RU"/>
    </w:rPr>
  </w:style>
  <w:style w:type="character" w:customStyle="1" w:styleId="a5">
    <w:name w:val="ВнутриТаблица Знак"/>
    <w:basedOn w:val="a1"/>
    <w:link w:val="a4"/>
    <w:rsid w:val="00065019"/>
    <w:rPr>
      <w:rFonts w:ascii="Times New Roman" w:eastAsia="Calibri" w:hAnsi="Times New Roman" w:cs="Times New Roman"/>
      <w:iCs/>
      <w:color w:val="000000"/>
      <w:sz w:val="24"/>
      <w:szCs w:val="28"/>
      <w:lang w:val="en-US" w:eastAsia="ru-RU"/>
    </w:rPr>
  </w:style>
  <w:style w:type="paragraph" w:customStyle="1" w:styleId="a6">
    <w:name w:val="Главный"/>
    <w:link w:val="a7"/>
    <w:qFormat/>
    <w:rsid w:val="00C7267B"/>
    <w:pPr>
      <w:keepLines/>
      <w:tabs>
        <w:tab w:val="left" w:pos="142"/>
      </w:tabs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character" w:customStyle="1" w:styleId="a7">
    <w:name w:val="Главный Знак"/>
    <w:basedOn w:val="a1"/>
    <w:link w:val="a6"/>
    <w:rsid w:val="00C7267B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0">
    <w:name w:val="ПодЗаголовок"/>
    <w:basedOn w:val="1"/>
    <w:next w:val="a6"/>
    <w:link w:val="a8"/>
    <w:autoRedefine/>
    <w:qFormat/>
    <w:rsid w:val="00F97C99"/>
    <w:pPr>
      <w:ind w:firstLine="0"/>
      <w:jc w:val="center"/>
    </w:pPr>
  </w:style>
  <w:style w:type="character" w:customStyle="1" w:styleId="a8">
    <w:name w:val="ПодЗаголовок Знак"/>
    <w:basedOn w:val="10"/>
    <w:link w:val="a0"/>
    <w:rsid w:val="00F97C99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22B9E"/>
    <w:rPr>
      <w:rFonts w:ascii="Times New Roman" w:eastAsiaTheme="majorEastAsia" w:hAnsi="Times New Roman" w:cs="Times New Roman"/>
      <w:b/>
      <w:bCs/>
      <w:color w:val="000000" w:themeColor="text1"/>
      <w:sz w:val="26"/>
      <w:szCs w:val="32"/>
      <w:lang w:eastAsia="ru-RU"/>
    </w:rPr>
  </w:style>
  <w:style w:type="paragraph" w:customStyle="1" w:styleId="a9">
    <w:name w:val="Рисунок"/>
    <w:basedOn w:val="a6"/>
    <w:link w:val="aa"/>
    <w:autoRedefine/>
    <w:qFormat/>
    <w:rsid w:val="00304361"/>
    <w:pPr>
      <w:ind w:firstLine="0"/>
      <w:jc w:val="center"/>
    </w:pPr>
  </w:style>
  <w:style w:type="character" w:customStyle="1" w:styleId="aa">
    <w:name w:val="Рисунок Знак"/>
    <w:basedOn w:val="a7"/>
    <w:link w:val="a9"/>
    <w:rsid w:val="00304361"/>
    <w:rPr>
      <w:rFonts w:ascii="Times New Roman" w:eastAsia="Calibri" w:hAnsi="Times New Roman" w:cs="Times New Roman"/>
      <w:iCs/>
      <w:color w:val="000000"/>
      <w:sz w:val="26"/>
      <w:szCs w:val="28"/>
      <w:lang w:eastAsia="ru-RU"/>
    </w:rPr>
  </w:style>
  <w:style w:type="paragraph" w:customStyle="1" w:styleId="ab">
    <w:name w:val="СтруктЗаголовок"/>
    <w:basedOn w:val="1"/>
    <w:link w:val="ac"/>
    <w:qFormat/>
    <w:rsid w:val="00065019"/>
    <w:pPr>
      <w:jc w:val="center"/>
    </w:pPr>
    <w:rPr>
      <w:b w:val="0"/>
      <w:bCs w:val="0"/>
    </w:rPr>
  </w:style>
  <w:style w:type="character" w:customStyle="1" w:styleId="ac">
    <w:name w:val="СтруктЗаголовок Знак"/>
    <w:basedOn w:val="10"/>
    <w:link w:val="ab"/>
    <w:rsid w:val="00065019"/>
    <w:rPr>
      <w:rFonts w:ascii="Times New Roman" w:eastAsiaTheme="majorEastAsia" w:hAnsi="Times New Roman" w:cs="Times New Roman"/>
      <w:b w:val="0"/>
      <w:bCs w:val="0"/>
      <w:color w:val="000000" w:themeColor="text1"/>
      <w:sz w:val="24"/>
      <w:szCs w:val="32"/>
      <w:lang w:eastAsia="ru-RU"/>
    </w:rPr>
  </w:style>
  <w:style w:type="table" w:styleId="ad">
    <w:name w:val="Table Grid"/>
    <w:basedOn w:val="a2"/>
    <w:uiPriority w:val="39"/>
    <w:rsid w:val="00055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71;&#1085;&#1076;&#1077;&#1082;&#1089;.&#1044;&#1080;&#1089;&#1082;\YandexDisk\UNIVERS\modeling-the-properties-of-polymer-composite-materials\Polimer\Polimer\Report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9284FF393ECE4B80023EAE2DD2824C" ma:contentTypeVersion="7" ma:contentTypeDescription="Создание документа." ma:contentTypeScope="" ma:versionID="b38c5f6e0cb615f81a9d11f1661950dd">
  <xsd:schema xmlns:xsd="http://www.w3.org/2001/XMLSchema" xmlns:xs="http://www.w3.org/2001/XMLSchema" xmlns:p="http://schemas.microsoft.com/office/2006/metadata/properties" xmlns:ns3="b4a785e5-319d-4506-aab7-745491fd2283" xmlns:ns4="9961f3e2-d65a-4a24-8b0b-aac8d2d14248" targetNamespace="http://schemas.microsoft.com/office/2006/metadata/properties" ma:root="true" ma:fieldsID="e85b52b8ad697a149b42acbdc77d4f7b" ns3:_="" ns4:_="">
    <xsd:import namespace="b4a785e5-319d-4506-aab7-745491fd2283"/>
    <xsd:import namespace="9961f3e2-d65a-4a24-8b0b-aac8d2d142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785e5-319d-4506-aab7-745491fd2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1f3e2-d65a-4a24-8b0b-aac8d2d142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C5E8B2-C10A-46D1-9B4E-591107719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785e5-319d-4506-aab7-745491fd2283"/>
    <ds:schemaRef ds:uri="9961f3e2-d65a-4a24-8b0b-aac8d2d142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F6B5D-5AC0-4A1F-A55F-DCDCB086E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CC550-80B1-4911-B89E-5793460FC9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34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Тюлькина</dc:creator>
  <cp:keywords/>
  <dc:description/>
  <cp:lastModifiedBy>Ирина Тюлькина</cp:lastModifiedBy>
  <cp:revision>44</cp:revision>
  <dcterms:created xsi:type="dcterms:W3CDTF">2022-12-27T00:31:00Z</dcterms:created>
  <dcterms:modified xsi:type="dcterms:W3CDTF">2022-12-27T01:43:00Z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0x0101009C9284FF393ECE4B80023EAE2DD2824C</vt:lpwstr>
  </property>
</Properties>
</file>