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7AF4" w14:textId="0E60D39F" w:rsidR="00E13F3C" w:rsidRPr="00414A25" w:rsidRDefault="006A78AE" w:rsidP="0044498E">
      <w:pPr>
        <w:pStyle w:val="a6"/>
        <w:ind w:firstLine="0"/>
        <w:jc w:val="center"/>
        <w:rPr>
          <w:b/>
          <w:bCs/>
        </w:rPr>
      </w:pPr>
      <w:r w:rsidRPr="00414A25">
        <w:rPr>
          <w:b/>
          <w:bCs/>
        </w:rPr>
        <w:t>Отчет о моделировании</w:t>
      </w:r>
    </w:p>
    <w:p w14:paraId="10B393CC" w14:textId="77777777" w:rsidR="000558F0" w:rsidRPr="009843A0" w:rsidRDefault="000558F0" w:rsidP="000558F0">
      <w:pPr>
        <w:pStyle w:val="a6"/>
        <w:jc w:val="right"/>
      </w:pPr>
      <w:r>
        <w:t xml:space="preserve">Дата: </w:t>
      </w:r>
      <w:r w:rsidR="00C45E02" w:rsidRPr="009843A0">
        <w:t>%</w:t>
      </w:r>
      <w:r w:rsidR="00C45E02">
        <w:rPr>
          <w:lang w:val="en-US"/>
        </w:rPr>
        <w:t>DATE</w:t>
      </w:r>
      <w:r w:rsidR="00C45E02" w:rsidRPr="009843A0">
        <w:t>%</w:t>
      </w:r>
    </w:p>
    <w:p w14:paraId="5439B294" w14:textId="77777777" w:rsidR="000558F0" w:rsidRDefault="000558F0" w:rsidP="000558F0">
      <w:pPr>
        <w:pStyle w:val="a6"/>
        <w:ind w:firstLine="0"/>
        <w:jc w:val="left"/>
      </w:pPr>
      <w:r>
        <w:t>Таблица 1 – Входные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  <w:tblCaption w:val="INPUT_LIST"/>
      </w:tblPr>
      <w:tblGrid>
        <w:gridCol w:w="2337"/>
        <w:gridCol w:w="2336"/>
        <w:gridCol w:w="2336"/>
        <w:gridCol w:w="2336"/>
      </w:tblGrid>
      <w:tr w:rsidR="000558F0" w14:paraId="3567CC63" w14:textId="77777777" w:rsidTr="000558F0">
        <w:tc>
          <w:tcPr>
            <w:tcW w:w="2337" w:type="dxa"/>
            <w:tcBorders>
              <w:bottom w:val="single" w:sz="12" w:space="0" w:color="auto"/>
            </w:tcBorders>
          </w:tcPr>
          <w:p w14:paraId="4484BDD1" w14:textId="77777777" w:rsidR="000558F0" w:rsidRDefault="000558F0" w:rsidP="000558F0">
            <w:pPr>
              <w:pStyle w:val="a4"/>
              <w:jc w:val="center"/>
            </w:pPr>
            <w:proofErr w:type="spellStart"/>
            <w:r>
              <w:t>Полимер</w:t>
            </w:r>
            <w:proofErr w:type="spellEnd"/>
            <w:r>
              <w:t xml:space="preserve"> </w:t>
            </w:r>
            <w:proofErr w:type="spellStart"/>
            <w:r>
              <w:t>первый</w:t>
            </w:r>
            <w:proofErr w:type="spellEnd"/>
          </w:p>
        </w:tc>
        <w:tc>
          <w:tcPr>
            <w:tcW w:w="2336" w:type="dxa"/>
            <w:tcBorders>
              <w:bottom w:val="single" w:sz="12" w:space="0" w:color="auto"/>
            </w:tcBorders>
          </w:tcPr>
          <w:p w14:paraId="3372E3E7" w14:textId="77777777" w:rsidR="000558F0" w:rsidRDefault="000558F0" w:rsidP="000558F0">
            <w:pPr>
              <w:pStyle w:val="a4"/>
              <w:jc w:val="center"/>
            </w:pPr>
            <w:proofErr w:type="spellStart"/>
            <w:r>
              <w:t>Полимер</w:t>
            </w:r>
            <w:proofErr w:type="spellEnd"/>
            <w:r>
              <w:t xml:space="preserve"> </w:t>
            </w:r>
            <w:proofErr w:type="spellStart"/>
            <w:r>
              <w:t>второй</w:t>
            </w:r>
            <w:proofErr w:type="spellEnd"/>
          </w:p>
        </w:tc>
        <w:tc>
          <w:tcPr>
            <w:tcW w:w="2336" w:type="dxa"/>
            <w:tcBorders>
              <w:bottom w:val="single" w:sz="12" w:space="0" w:color="auto"/>
            </w:tcBorders>
          </w:tcPr>
          <w:p w14:paraId="599DDAC0" w14:textId="77777777" w:rsidR="000558F0" w:rsidRDefault="000558F0" w:rsidP="000558F0">
            <w:pPr>
              <w:pStyle w:val="a4"/>
              <w:jc w:val="center"/>
            </w:pPr>
            <w:proofErr w:type="spellStart"/>
            <w:r>
              <w:t>Добавка</w:t>
            </w:r>
            <w:proofErr w:type="spellEnd"/>
          </w:p>
        </w:tc>
        <w:tc>
          <w:tcPr>
            <w:tcW w:w="2336" w:type="dxa"/>
            <w:tcBorders>
              <w:bottom w:val="single" w:sz="12" w:space="0" w:color="auto"/>
            </w:tcBorders>
          </w:tcPr>
          <w:p w14:paraId="17DDDCAE" w14:textId="77777777" w:rsidR="000558F0" w:rsidRDefault="000558F0" w:rsidP="000558F0">
            <w:pPr>
              <w:pStyle w:val="a4"/>
              <w:jc w:val="center"/>
            </w:pPr>
            <w:proofErr w:type="spellStart"/>
            <w:r>
              <w:t>Полезное</w:t>
            </w:r>
            <w:proofErr w:type="spellEnd"/>
            <w:r>
              <w:t xml:space="preserve"> </w:t>
            </w:r>
            <w:proofErr w:type="spellStart"/>
            <w:r>
              <w:t>изделие</w:t>
            </w:r>
            <w:proofErr w:type="spellEnd"/>
          </w:p>
        </w:tc>
      </w:tr>
      <w:tr w:rsidR="000558F0" w14:paraId="1A3946DB" w14:textId="77777777" w:rsidTr="000558F0">
        <w:tc>
          <w:tcPr>
            <w:tcW w:w="2337" w:type="dxa"/>
            <w:tcBorders>
              <w:top w:val="single" w:sz="12" w:space="0" w:color="auto"/>
              <w:bottom w:val="single" w:sz="4" w:space="0" w:color="auto"/>
            </w:tcBorders>
          </w:tcPr>
          <w:p w14:paraId="6A18CF40" w14:textId="77777777" w:rsidR="000558F0" w:rsidRDefault="00543A67" w:rsidP="000558F0">
            <w:pPr>
              <w:pStyle w:val="a4"/>
              <w:jc w:val="center"/>
            </w:pPr>
            <w:bookmarkStart w:id="0" w:name="OLE_LINK1"/>
            <w:r>
              <w:t>%IP1%</w:t>
            </w:r>
            <w:bookmarkEnd w:id="0"/>
          </w:p>
        </w:tc>
        <w:tc>
          <w:tcPr>
            <w:tcW w:w="2336" w:type="dxa"/>
            <w:tcBorders>
              <w:top w:val="single" w:sz="12" w:space="0" w:color="auto"/>
              <w:bottom w:val="single" w:sz="4" w:space="0" w:color="auto"/>
            </w:tcBorders>
          </w:tcPr>
          <w:p w14:paraId="54D3A98F" w14:textId="77777777" w:rsidR="000558F0" w:rsidRDefault="00543A67" w:rsidP="000558F0">
            <w:pPr>
              <w:pStyle w:val="a4"/>
              <w:jc w:val="center"/>
            </w:pPr>
            <w:r>
              <w:t>%IP2%</w:t>
            </w:r>
          </w:p>
        </w:tc>
        <w:tc>
          <w:tcPr>
            <w:tcW w:w="2336" w:type="dxa"/>
            <w:tcBorders>
              <w:top w:val="single" w:sz="12" w:space="0" w:color="auto"/>
              <w:bottom w:val="single" w:sz="4" w:space="0" w:color="auto"/>
            </w:tcBorders>
          </w:tcPr>
          <w:p w14:paraId="571CAE96" w14:textId="77777777" w:rsidR="000558F0" w:rsidRDefault="00543A67" w:rsidP="000558F0">
            <w:pPr>
              <w:pStyle w:val="a4"/>
              <w:jc w:val="center"/>
            </w:pPr>
            <w:r>
              <w:t>%IP</w:t>
            </w:r>
            <w:r w:rsidR="00893320">
              <w:t>3</w:t>
            </w:r>
            <w:r>
              <w:t>%</w:t>
            </w:r>
          </w:p>
        </w:tc>
        <w:tc>
          <w:tcPr>
            <w:tcW w:w="2336" w:type="dxa"/>
            <w:tcBorders>
              <w:top w:val="single" w:sz="12" w:space="0" w:color="auto"/>
              <w:bottom w:val="single" w:sz="4" w:space="0" w:color="auto"/>
            </w:tcBorders>
          </w:tcPr>
          <w:p w14:paraId="02628FF4" w14:textId="77777777" w:rsidR="000558F0" w:rsidRDefault="00543A67" w:rsidP="000558F0">
            <w:pPr>
              <w:pStyle w:val="a4"/>
              <w:jc w:val="center"/>
            </w:pPr>
            <w:r>
              <w:t>%IP</w:t>
            </w:r>
            <w:r w:rsidR="00893320">
              <w:t>4</w:t>
            </w:r>
            <w:r>
              <w:t>%</w:t>
            </w:r>
          </w:p>
        </w:tc>
      </w:tr>
    </w:tbl>
    <w:p w14:paraId="225FF06B" w14:textId="77777777" w:rsidR="000558F0" w:rsidRDefault="000558F0" w:rsidP="000558F0">
      <w:pPr>
        <w:pStyle w:val="a6"/>
        <w:ind w:firstLine="0"/>
        <w:jc w:val="left"/>
      </w:pPr>
    </w:p>
    <w:p w14:paraId="5596ED78" w14:textId="77777777" w:rsidR="000558F0" w:rsidRDefault="000558F0" w:rsidP="000558F0">
      <w:pPr>
        <w:pStyle w:val="a6"/>
        <w:ind w:firstLine="0"/>
        <w:jc w:val="left"/>
      </w:pPr>
      <w:r>
        <w:t>Таблица 2 – Выходные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  <w:tblCaption w:val="OUTPUT_LIST"/>
      </w:tblPr>
      <w:tblGrid>
        <w:gridCol w:w="1661"/>
        <w:gridCol w:w="1552"/>
        <w:gridCol w:w="1383"/>
        <w:gridCol w:w="1947"/>
        <w:gridCol w:w="1427"/>
        <w:gridCol w:w="1375"/>
      </w:tblGrid>
      <w:tr w:rsidR="000558F0" w:rsidRPr="00974F33" w14:paraId="48F879D5" w14:textId="77777777" w:rsidTr="00666D59">
        <w:tc>
          <w:tcPr>
            <w:tcW w:w="1661" w:type="dxa"/>
            <w:tcBorders>
              <w:bottom w:val="single" w:sz="12" w:space="0" w:color="auto"/>
            </w:tcBorders>
            <w:vAlign w:val="center"/>
          </w:tcPr>
          <w:p w14:paraId="1A210211" w14:textId="66D7F7D4" w:rsidR="000558F0" w:rsidRPr="00871768" w:rsidRDefault="000558F0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Плотность</w:t>
            </w:r>
            <w:r w:rsidR="00871768">
              <w:t>,</w:t>
            </w:r>
            <w:r w:rsidR="00871768">
              <w:rPr>
                <w:lang w:val="ru-RU"/>
              </w:rPr>
              <w:t xml:space="preserve"> кг/м</w:t>
            </w:r>
            <w:r w:rsidR="00871768" w:rsidRPr="00871768">
              <w:rPr>
                <w:vertAlign w:val="superscript"/>
                <w:lang w:val="ru-RU"/>
              </w:rPr>
              <w:t>3</w:t>
            </w:r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14:paraId="7F59081C" w14:textId="0CA5E4AA" w:rsidR="000558F0" w:rsidRPr="000558F0" w:rsidRDefault="000558F0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Вязкость</w:t>
            </w:r>
            <w:r w:rsidR="00871768">
              <w:rPr>
                <w:lang w:val="ru-RU"/>
              </w:rPr>
              <w:t xml:space="preserve">, </w:t>
            </w:r>
            <w:proofErr w:type="spellStart"/>
            <w:r w:rsidR="007B5E92" w:rsidRPr="007B5E92">
              <w:rPr>
                <w:lang w:val="ru-RU"/>
              </w:rPr>
              <w:t>Па·с</w:t>
            </w:r>
            <w:proofErr w:type="spellEnd"/>
          </w:p>
        </w:tc>
        <w:tc>
          <w:tcPr>
            <w:tcW w:w="1383" w:type="dxa"/>
            <w:tcBorders>
              <w:bottom w:val="single" w:sz="12" w:space="0" w:color="auto"/>
            </w:tcBorders>
            <w:vAlign w:val="center"/>
          </w:tcPr>
          <w:p w14:paraId="15991462" w14:textId="77777777" w:rsidR="000558F0" w:rsidRPr="000558F0" w:rsidRDefault="000558F0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Число фаз</w:t>
            </w:r>
          </w:p>
        </w:tc>
        <w:tc>
          <w:tcPr>
            <w:tcW w:w="1947" w:type="dxa"/>
            <w:tcBorders>
              <w:bottom w:val="single" w:sz="12" w:space="0" w:color="auto"/>
            </w:tcBorders>
            <w:vAlign w:val="center"/>
          </w:tcPr>
          <w:p w14:paraId="2CAFB0F8" w14:textId="2C8761F7" w:rsidR="000558F0" w:rsidRPr="000558F0" w:rsidRDefault="000558F0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Растворимость</w:t>
            </w:r>
            <w:r w:rsidR="00871768">
              <w:rPr>
                <w:lang w:val="ru-RU"/>
              </w:rPr>
              <w:t xml:space="preserve">, </w:t>
            </w:r>
            <w:r w:rsidR="00A55D21" w:rsidRPr="00A55D21">
              <w:rPr>
                <w:lang w:val="ru-RU"/>
              </w:rPr>
              <w:t>Дж/м</w:t>
            </w:r>
            <w:r w:rsidR="00A55D21" w:rsidRPr="00A55D21">
              <w:rPr>
                <w:vertAlign w:val="superscript"/>
                <w:lang w:val="ru-RU"/>
              </w:rPr>
              <w:t>3</w:t>
            </w:r>
          </w:p>
        </w:tc>
        <w:tc>
          <w:tcPr>
            <w:tcW w:w="1427" w:type="dxa"/>
            <w:tcBorders>
              <w:bottom w:val="single" w:sz="12" w:space="0" w:color="auto"/>
            </w:tcBorders>
            <w:vAlign w:val="center"/>
          </w:tcPr>
          <w:p w14:paraId="6B24EADD" w14:textId="612DF8E2" w:rsidR="000558F0" w:rsidRDefault="000558F0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Насыпная плотность</w:t>
            </w:r>
            <w:r w:rsidR="00871768">
              <w:rPr>
                <w:lang w:val="ru-RU"/>
              </w:rPr>
              <w:t>, кг/м</w:t>
            </w:r>
            <w:r w:rsidR="00871768" w:rsidRPr="00871768">
              <w:rPr>
                <w:vertAlign w:val="superscript"/>
                <w:lang w:val="ru-RU"/>
              </w:rPr>
              <w:t>3</w:t>
            </w:r>
          </w:p>
        </w:tc>
        <w:tc>
          <w:tcPr>
            <w:tcW w:w="1375" w:type="dxa"/>
            <w:tcBorders>
              <w:bottom w:val="single" w:sz="12" w:space="0" w:color="auto"/>
            </w:tcBorders>
            <w:vAlign w:val="center"/>
          </w:tcPr>
          <w:p w14:paraId="02531926" w14:textId="00CFDF5A" w:rsidR="000558F0" w:rsidRDefault="0096788D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Показатель текучести расплава</w:t>
            </w:r>
            <w:r w:rsidR="00871768">
              <w:rPr>
                <w:lang w:val="ru-RU"/>
              </w:rPr>
              <w:t>, г/10 мин</w:t>
            </w:r>
          </w:p>
        </w:tc>
      </w:tr>
      <w:tr w:rsidR="000558F0" w14:paraId="2A23FE71" w14:textId="77777777" w:rsidTr="00543A67">
        <w:tc>
          <w:tcPr>
            <w:tcW w:w="1661" w:type="dxa"/>
            <w:tcBorders>
              <w:top w:val="single" w:sz="12" w:space="0" w:color="auto"/>
              <w:bottom w:val="single" w:sz="4" w:space="0" w:color="auto"/>
            </w:tcBorders>
          </w:tcPr>
          <w:p w14:paraId="7F66AE9A" w14:textId="77777777" w:rsidR="000558F0" w:rsidRDefault="00543A67" w:rsidP="00765BF5">
            <w:pPr>
              <w:pStyle w:val="a4"/>
              <w:jc w:val="center"/>
            </w:pPr>
            <w:r>
              <w:t>%OPP%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4" w:space="0" w:color="auto"/>
            </w:tcBorders>
          </w:tcPr>
          <w:p w14:paraId="21455311" w14:textId="77777777" w:rsidR="000558F0" w:rsidRDefault="00543A67" w:rsidP="00765BF5">
            <w:pPr>
              <w:pStyle w:val="a4"/>
              <w:jc w:val="center"/>
            </w:pPr>
            <w:r>
              <w:t>%OPV%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7B90763C" w14:textId="77777777" w:rsidR="000558F0" w:rsidRDefault="00543A67" w:rsidP="00765BF5">
            <w:pPr>
              <w:pStyle w:val="a4"/>
              <w:jc w:val="center"/>
            </w:pPr>
            <w:r>
              <w:t>%IPC%</w:t>
            </w:r>
          </w:p>
        </w:tc>
        <w:tc>
          <w:tcPr>
            <w:tcW w:w="1947" w:type="dxa"/>
            <w:tcBorders>
              <w:top w:val="single" w:sz="12" w:space="0" w:color="auto"/>
              <w:bottom w:val="single" w:sz="4" w:space="0" w:color="auto"/>
            </w:tcBorders>
          </w:tcPr>
          <w:p w14:paraId="7014CB70" w14:textId="77777777" w:rsidR="000558F0" w:rsidRDefault="00543A67" w:rsidP="00765BF5">
            <w:pPr>
              <w:pStyle w:val="a4"/>
              <w:jc w:val="center"/>
            </w:pPr>
            <w:r>
              <w:t>%IPR%</w:t>
            </w:r>
          </w:p>
        </w:tc>
        <w:tc>
          <w:tcPr>
            <w:tcW w:w="1427" w:type="dxa"/>
            <w:tcBorders>
              <w:top w:val="single" w:sz="12" w:space="0" w:color="auto"/>
              <w:bottom w:val="single" w:sz="4" w:space="0" w:color="auto"/>
            </w:tcBorders>
          </w:tcPr>
          <w:p w14:paraId="68CD7A67" w14:textId="77777777" w:rsidR="000558F0" w:rsidRDefault="00543A67" w:rsidP="00765BF5">
            <w:pPr>
              <w:pStyle w:val="a4"/>
              <w:jc w:val="center"/>
            </w:pPr>
            <w:r>
              <w:t>%IPN%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4" w:space="0" w:color="auto"/>
            </w:tcBorders>
          </w:tcPr>
          <w:p w14:paraId="2DDD9EDB" w14:textId="77777777" w:rsidR="000558F0" w:rsidRDefault="00543A67" w:rsidP="00765BF5">
            <w:pPr>
              <w:pStyle w:val="a4"/>
              <w:jc w:val="center"/>
            </w:pPr>
            <w:r>
              <w:t>%IPPTR%</w:t>
            </w:r>
          </w:p>
        </w:tc>
      </w:tr>
    </w:tbl>
    <w:p w14:paraId="5281EBC3" w14:textId="77777777" w:rsidR="00DF1EB5" w:rsidRDefault="00DF1EB5" w:rsidP="00DF1EB5">
      <w:pPr>
        <w:pStyle w:val="a9"/>
      </w:pPr>
    </w:p>
    <w:p w14:paraId="7154547B" w14:textId="18ECE10A" w:rsidR="00DF1EB5" w:rsidRPr="00DF1EB5" w:rsidRDefault="00DF1EB5" w:rsidP="00DF1EB5">
      <w:pPr>
        <w:pStyle w:val="a9"/>
      </w:pPr>
      <w:r w:rsidRPr="00DF1E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107B7" wp14:editId="5911BA51">
                <wp:simplePos x="0" y="0"/>
                <wp:positionH relativeFrom="column">
                  <wp:posOffset>3580946</wp:posOffset>
                </wp:positionH>
                <wp:positionV relativeFrom="paragraph">
                  <wp:posOffset>280035</wp:posOffset>
                </wp:positionV>
                <wp:extent cx="830580" cy="746760"/>
                <wp:effectExtent l="0" t="0" r="26670" b="1524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BE213" id="Овал 3" o:spid="_x0000_s1026" style="position:absolute;margin-left:281.95pt;margin-top:22.05pt;width:65.4pt;height:5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" fillcolor="#ed7d31 [3205]" strokecolor="#823b0b [1605]" strokeweight="1pt">
                <v:stroke joinstyle="miter"/>
              </v:oval>
            </w:pict>
          </mc:Fallback>
        </mc:AlternateContent>
      </w:r>
      <w:r w:rsidRPr="00DF1E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5902B" wp14:editId="741873D2">
                <wp:simplePos x="0" y="0"/>
                <wp:positionH relativeFrom="column">
                  <wp:posOffset>2529840</wp:posOffset>
                </wp:positionH>
                <wp:positionV relativeFrom="paragraph">
                  <wp:posOffset>262255</wp:posOffset>
                </wp:positionV>
                <wp:extent cx="830580" cy="746760"/>
                <wp:effectExtent l="0" t="0" r="26670" b="1524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932E6" id="Овал 2" o:spid="_x0000_s1026" style="position:absolute;margin-left:199.2pt;margin-top:20.65pt;width:65.4pt;height:5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DF1E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033F3" wp14:editId="1375EA70">
                <wp:simplePos x="0" y="0"/>
                <wp:positionH relativeFrom="column">
                  <wp:posOffset>1472565</wp:posOffset>
                </wp:positionH>
                <wp:positionV relativeFrom="paragraph">
                  <wp:posOffset>266065</wp:posOffset>
                </wp:positionV>
                <wp:extent cx="830580" cy="746760"/>
                <wp:effectExtent l="0" t="0" r="26670" b="1524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FAD66" id="Овал 1" o:spid="_x0000_s1026" style="position:absolute;margin-left:115.95pt;margin-top:20.95pt;width:65.4pt;height:5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4B39EE8A" w14:textId="7F376A91" w:rsidR="00DF1EB5" w:rsidRPr="00DF1EB5" w:rsidRDefault="003C5994" w:rsidP="00DF1EB5">
      <w:pPr>
        <w:pStyle w:val="a9"/>
      </w:pPr>
      <w:r w:rsidRPr="00DF1E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F9983" wp14:editId="05B3E7E0">
                <wp:simplePos x="0" y="0"/>
                <wp:positionH relativeFrom="column">
                  <wp:posOffset>3525732</wp:posOffset>
                </wp:positionH>
                <wp:positionV relativeFrom="paragraph">
                  <wp:posOffset>240241</wp:posOffset>
                </wp:positionV>
                <wp:extent cx="986155" cy="484293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484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AA7F2" w14:textId="78948AC2" w:rsidR="00DF1EB5" w:rsidRDefault="00DF1EB5" w:rsidP="00DF1EB5">
                            <w:pPr>
                              <w:jc w:val="center"/>
                            </w:pPr>
                            <w:r w:rsidRPr="00193922">
                              <w:t>%</w:t>
                            </w:r>
                            <w:r w:rsidR="004837E7">
                              <w:t>Q</w:t>
                            </w:r>
                            <w:r w:rsidRPr="00193922">
                              <w:t>NAME_P</w:t>
                            </w:r>
                            <w:r>
                              <w:t>2</w:t>
                            </w:r>
                            <w:r w:rsidRPr="00193922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F998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277.6pt;margin-top:18.9pt;width:77.65pt;height:3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" filled="f" stroked="f" strokeweight=".5pt">
                <v:textbox>
                  <w:txbxContent>
                    <w:p w14:paraId="29AAA7F2" w14:textId="78948AC2" w:rsidR="00DF1EB5" w:rsidRDefault="00DF1EB5" w:rsidP="00DF1EB5">
                      <w:pPr>
                        <w:jc w:val="center"/>
                      </w:pPr>
                      <w:r w:rsidRPr="00193922">
                        <w:t>%</w:t>
                      </w:r>
                      <w:r w:rsidR="004837E7">
                        <w:t>Q</w:t>
                      </w:r>
                      <w:r w:rsidRPr="00193922">
                        <w:t>NAME_P</w:t>
                      </w:r>
                      <w:r>
                        <w:t>2</w:t>
                      </w:r>
                      <w:r w:rsidRPr="00193922"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DF1E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046BF" wp14:editId="14D1A081">
                <wp:simplePos x="0" y="0"/>
                <wp:positionH relativeFrom="column">
                  <wp:posOffset>2458932</wp:posOffset>
                </wp:positionH>
                <wp:positionV relativeFrom="paragraph">
                  <wp:posOffset>223307</wp:posOffset>
                </wp:positionV>
                <wp:extent cx="1028700" cy="44005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8D086" w14:textId="1EFD5AE3" w:rsidR="00DF1EB5" w:rsidRDefault="00DF1EB5" w:rsidP="00DF1EB5">
                            <w:pPr>
                              <w:jc w:val="center"/>
                            </w:pPr>
                            <w:r w:rsidRPr="00193922">
                              <w:t>%</w:t>
                            </w:r>
                            <w:r w:rsidR="004837E7">
                              <w:t>Q</w:t>
                            </w:r>
                            <w:r w:rsidRPr="00193922">
                              <w:t>NAME_P</w:t>
                            </w:r>
                            <w:r>
                              <w:t>3</w:t>
                            </w:r>
                            <w:r w:rsidRPr="00193922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46BF" id="Надпись 6" o:spid="_x0000_s1027" type="#_x0000_t202" style="position:absolute;left:0;text-align:left;margin-left:193.6pt;margin-top:17.6pt;width:81pt;height:3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" filled="f" stroked="f" strokeweight=".5pt">
                <v:textbox>
                  <w:txbxContent>
                    <w:p w14:paraId="12A8D086" w14:textId="1EFD5AE3" w:rsidR="00DF1EB5" w:rsidRDefault="00DF1EB5" w:rsidP="00DF1EB5">
                      <w:pPr>
                        <w:jc w:val="center"/>
                      </w:pPr>
                      <w:r w:rsidRPr="00193922">
                        <w:t>%</w:t>
                      </w:r>
                      <w:r w:rsidR="004837E7">
                        <w:t>Q</w:t>
                      </w:r>
                      <w:r w:rsidRPr="00193922">
                        <w:t>NAME_P</w:t>
                      </w:r>
                      <w:r>
                        <w:t>3</w:t>
                      </w:r>
                      <w:r w:rsidRPr="00193922"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DF1E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E97F1" wp14:editId="13C7AB29">
                <wp:simplePos x="0" y="0"/>
                <wp:positionH relativeFrom="column">
                  <wp:posOffset>1366732</wp:posOffset>
                </wp:positionH>
                <wp:positionV relativeFrom="paragraph">
                  <wp:posOffset>223308</wp:posOffset>
                </wp:positionV>
                <wp:extent cx="1026160" cy="440267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9C28A" w14:textId="02DACD29" w:rsidR="00DF1EB5" w:rsidRDefault="00DF1EB5" w:rsidP="00DF1EB5">
                            <w:pPr>
                              <w:jc w:val="center"/>
                            </w:pPr>
                            <w:r w:rsidRPr="00193922">
                              <w:t>%</w:t>
                            </w:r>
                            <w:r w:rsidR="004837E7">
                              <w:t>Q</w:t>
                            </w:r>
                            <w:r w:rsidRPr="00193922">
                              <w:t>NAME_P1%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97F1" id="Надпись 4" o:spid="_x0000_s1028" type="#_x0000_t202" style="position:absolute;left:0;text-align:left;margin-left:107.6pt;margin-top:17.6pt;width:80.8pt;height:3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" filled="f" stroked="f" strokeweight=".5pt">
                <v:textbox>
                  <w:txbxContent>
                    <w:p w14:paraId="12F9C28A" w14:textId="02DACD29" w:rsidR="00DF1EB5" w:rsidRDefault="00DF1EB5" w:rsidP="00DF1EB5">
                      <w:pPr>
                        <w:jc w:val="center"/>
                      </w:pPr>
                      <w:r w:rsidRPr="00193922">
                        <w:t>%</w:t>
                      </w:r>
                      <w:r w:rsidR="004837E7">
                        <w:t>Q</w:t>
                      </w:r>
                      <w:r w:rsidRPr="00193922">
                        <w:t>NAME_P1%</w:t>
                      </w:r>
                    </w:p>
                  </w:txbxContent>
                </v:textbox>
              </v:shape>
            </w:pict>
          </mc:Fallback>
        </mc:AlternateContent>
      </w:r>
    </w:p>
    <w:p w14:paraId="034660DC" w14:textId="4E5EC254" w:rsidR="00193922" w:rsidRPr="00DC1FDA" w:rsidRDefault="001213D8" w:rsidP="00304361">
      <w:pPr>
        <w:pStyle w:val="a9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ECFAB" wp14:editId="5D94ECFD">
                <wp:simplePos x="0" y="0"/>
                <wp:positionH relativeFrom="column">
                  <wp:posOffset>3359217</wp:posOffset>
                </wp:positionH>
                <wp:positionV relativeFrom="paragraph">
                  <wp:posOffset>75933</wp:posOffset>
                </wp:positionV>
                <wp:extent cx="228600" cy="0"/>
                <wp:effectExtent l="38100" t="76200" r="1905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2CBD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64.5pt;margin-top:6pt;width:1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31C78" wp14:editId="7FE4A590">
                <wp:simplePos x="0" y="0"/>
                <wp:positionH relativeFrom="column">
                  <wp:posOffset>2304448</wp:posOffset>
                </wp:positionH>
                <wp:positionV relativeFrom="paragraph">
                  <wp:posOffset>76200</wp:posOffset>
                </wp:positionV>
                <wp:extent cx="228600" cy="0"/>
                <wp:effectExtent l="38100" t="76200" r="1905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EFFF" id="Прямая со стрелкой 7" o:spid="_x0000_s1026" type="#_x0000_t32" style="position:absolute;margin-left:181.45pt;margin-top:6pt;width:1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7EA0C75" w14:textId="7630EF71" w:rsidR="00DF1EB5" w:rsidRDefault="00DF1EB5" w:rsidP="00304361">
      <w:pPr>
        <w:pStyle w:val="a9"/>
      </w:pPr>
    </w:p>
    <w:p w14:paraId="331FFF4B" w14:textId="4CF82D2E" w:rsidR="00304361" w:rsidRDefault="00304361" w:rsidP="00304361">
      <w:pPr>
        <w:pStyle w:val="a9"/>
      </w:pPr>
      <w:r>
        <w:t>Рисунок 1 – Композиция</w:t>
      </w:r>
    </w:p>
    <w:p w14:paraId="6D91B49D" w14:textId="77777777" w:rsidR="00304361" w:rsidRDefault="00304361" w:rsidP="00304361">
      <w:pPr>
        <w:pStyle w:val="a6"/>
      </w:pPr>
      <w:r>
        <w:t xml:space="preserve">Рецептура: </w:t>
      </w:r>
    </w:p>
    <w:p w14:paraId="09CAD91C" w14:textId="0FB4A8D4" w:rsidR="00304361" w:rsidRPr="00C25730" w:rsidRDefault="00DC1FDA" w:rsidP="00304361">
      <w:pPr>
        <w:pStyle w:val="a6"/>
      </w:pPr>
      <w:r w:rsidRPr="00C25730">
        <w:t>%</w:t>
      </w:r>
      <w:r>
        <w:rPr>
          <w:lang w:val="en-US"/>
        </w:rPr>
        <w:t>NAME</w:t>
      </w:r>
      <w:r w:rsidRPr="00C25730">
        <w:t>_</w:t>
      </w:r>
      <w:r>
        <w:rPr>
          <w:lang w:val="en-US"/>
        </w:rPr>
        <w:t>P</w:t>
      </w:r>
      <w:r w:rsidRPr="00C25730">
        <w:t>1%: %</w:t>
      </w:r>
      <w:r>
        <w:rPr>
          <w:lang w:val="en-US"/>
        </w:rPr>
        <w:t>V</w:t>
      </w:r>
      <w:r w:rsidRPr="00C25730">
        <w:t>_</w:t>
      </w:r>
      <w:r>
        <w:rPr>
          <w:lang w:val="en-US"/>
        </w:rPr>
        <w:t>P</w:t>
      </w:r>
      <w:r w:rsidRPr="00C25730">
        <w:t>1%</w:t>
      </w:r>
      <w:r w:rsidR="007E3034" w:rsidRPr="00C25730">
        <w:t xml:space="preserve"> %</w:t>
      </w:r>
    </w:p>
    <w:p w14:paraId="45F7B434" w14:textId="20BD7A59" w:rsidR="00DC1FDA" w:rsidRPr="00DC1FDA" w:rsidRDefault="00DC1FDA" w:rsidP="00DC1FDA">
      <w:pPr>
        <w:pStyle w:val="a6"/>
        <w:rPr>
          <w:lang w:val="en-US"/>
        </w:rPr>
      </w:pPr>
      <w:r w:rsidRPr="00DC1FDA">
        <w:rPr>
          <w:lang w:val="en-US"/>
        </w:rPr>
        <w:t>%</w:t>
      </w:r>
      <w:r>
        <w:rPr>
          <w:lang w:val="en-US"/>
        </w:rPr>
        <w:t>NAME</w:t>
      </w:r>
      <w:r w:rsidRPr="00DC1FDA">
        <w:rPr>
          <w:lang w:val="en-US"/>
        </w:rPr>
        <w:t>_</w:t>
      </w:r>
      <w:r>
        <w:rPr>
          <w:lang w:val="en-US"/>
        </w:rPr>
        <w:t>P2</w:t>
      </w:r>
      <w:r w:rsidRPr="00DC1FDA">
        <w:rPr>
          <w:lang w:val="en-US"/>
        </w:rPr>
        <w:t>%: %</w:t>
      </w:r>
      <w:r>
        <w:rPr>
          <w:lang w:val="en-US"/>
        </w:rPr>
        <w:t>V</w:t>
      </w:r>
      <w:r w:rsidRPr="00DC1FDA">
        <w:rPr>
          <w:lang w:val="en-US"/>
        </w:rPr>
        <w:t>_</w:t>
      </w:r>
      <w:r>
        <w:rPr>
          <w:lang w:val="en-US"/>
        </w:rPr>
        <w:t>P2</w:t>
      </w:r>
      <w:r w:rsidRPr="00DC1FDA">
        <w:rPr>
          <w:lang w:val="en-US"/>
        </w:rPr>
        <w:t>%</w:t>
      </w:r>
      <w:r w:rsidR="007E3034">
        <w:rPr>
          <w:lang w:val="en-US"/>
        </w:rPr>
        <w:t xml:space="preserve"> %</w:t>
      </w:r>
    </w:p>
    <w:p w14:paraId="4AC90F19" w14:textId="200B7E0D" w:rsidR="00DC1FDA" w:rsidRPr="00C25730" w:rsidRDefault="00DC1FDA" w:rsidP="00DC1FDA">
      <w:pPr>
        <w:pStyle w:val="a6"/>
        <w:rPr>
          <w:lang w:val="en-US"/>
        </w:rPr>
      </w:pPr>
      <w:r w:rsidRPr="00C25730">
        <w:rPr>
          <w:lang w:val="en-US"/>
        </w:rPr>
        <w:t>%</w:t>
      </w:r>
      <w:r>
        <w:rPr>
          <w:lang w:val="en-US"/>
        </w:rPr>
        <w:t>NAME</w:t>
      </w:r>
      <w:r w:rsidRPr="00C25730">
        <w:rPr>
          <w:lang w:val="en-US"/>
        </w:rPr>
        <w:t>_</w:t>
      </w:r>
      <w:r>
        <w:rPr>
          <w:lang w:val="en-US"/>
        </w:rPr>
        <w:t>P</w:t>
      </w:r>
      <w:r w:rsidRPr="00C25730">
        <w:rPr>
          <w:lang w:val="en-US"/>
        </w:rPr>
        <w:t>3%: %</w:t>
      </w:r>
      <w:r>
        <w:rPr>
          <w:lang w:val="en-US"/>
        </w:rPr>
        <w:t>V</w:t>
      </w:r>
      <w:r w:rsidRPr="00C25730">
        <w:rPr>
          <w:lang w:val="en-US"/>
        </w:rPr>
        <w:t>_</w:t>
      </w:r>
      <w:r>
        <w:rPr>
          <w:lang w:val="en-US"/>
        </w:rPr>
        <w:t>P</w:t>
      </w:r>
      <w:r w:rsidRPr="00C25730">
        <w:rPr>
          <w:lang w:val="en-US"/>
        </w:rPr>
        <w:t>3%</w:t>
      </w:r>
      <w:r w:rsidR="007E3034" w:rsidRPr="00C25730">
        <w:rPr>
          <w:lang w:val="en-US"/>
        </w:rPr>
        <w:t xml:space="preserve"> %</w:t>
      </w:r>
    </w:p>
    <w:p w14:paraId="46B73C46" w14:textId="77777777" w:rsidR="00BB5027" w:rsidRPr="00C25730" w:rsidRDefault="00BB5027" w:rsidP="00DC1FDA">
      <w:pPr>
        <w:pStyle w:val="a6"/>
        <w:rPr>
          <w:lang w:val="en-US"/>
        </w:rPr>
      </w:pPr>
    </w:p>
    <w:p w14:paraId="3D7849F2" w14:textId="1F7AC2E0" w:rsidR="00D46BC1" w:rsidRPr="00F97C99" w:rsidRDefault="00D46BC1" w:rsidP="00BB5027">
      <w:pPr>
        <w:pStyle w:val="a6"/>
        <w:ind w:firstLine="0"/>
        <w:jc w:val="center"/>
        <w:rPr>
          <w:b/>
          <w:bCs/>
        </w:rPr>
      </w:pPr>
      <w:r w:rsidRPr="00F97C99">
        <w:rPr>
          <w:b/>
          <w:bCs/>
        </w:rPr>
        <w:t>Исследование</w:t>
      </w:r>
    </w:p>
    <w:p w14:paraId="496E1017" w14:textId="77777777" w:rsidR="00D46BC1" w:rsidRPr="00F9214F" w:rsidRDefault="00D46BC1" w:rsidP="00D46BC1">
      <w:pPr>
        <w:pStyle w:val="a6"/>
      </w:pPr>
      <w:r>
        <w:t>Рецептура</w:t>
      </w:r>
      <w:r w:rsidRPr="00F9214F">
        <w:t xml:space="preserve">: </w:t>
      </w:r>
    </w:p>
    <w:p w14:paraId="1E6C2BC8" w14:textId="73EF8AC4" w:rsidR="00D46BC1" w:rsidRPr="00F721E1" w:rsidRDefault="00D46BC1" w:rsidP="00D46BC1">
      <w:pPr>
        <w:pStyle w:val="a6"/>
        <w:rPr>
          <w:lang w:val="en-US"/>
        </w:rPr>
      </w:pPr>
      <w:r w:rsidRPr="00F721E1">
        <w:rPr>
          <w:lang w:val="en-US"/>
        </w:rPr>
        <w:t>%</w:t>
      </w:r>
      <w:r>
        <w:rPr>
          <w:lang w:val="en-US"/>
        </w:rPr>
        <w:t>NAME</w:t>
      </w:r>
      <w:r w:rsidRPr="00F721E1">
        <w:rPr>
          <w:lang w:val="en-US"/>
        </w:rPr>
        <w:t>_</w:t>
      </w:r>
      <w:r>
        <w:rPr>
          <w:lang w:val="en-US"/>
        </w:rPr>
        <w:t>P</w:t>
      </w:r>
      <w:r w:rsidRPr="00F721E1">
        <w:rPr>
          <w:lang w:val="en-US"/>
        </w:rPr>
        <w:t>1%: %</w:t>
      </w:r>
      <w:r>
        <w:rPr>
          <w:lang w:val="en-US"/>
        </w:rPr>
        <w:t>V</w:t>
      </w:r>
      <w:r w:rsidR="001F4D3D">
        <w:rPr>
          <w:lang w:val="en-US"/>
        </w:rPr>
        <w:t>I</w:t>
      </w:r>
      <w:r w:rsidRPr="00F721E1">
        <w:rPr>
          <w:lang w:val="en-US"/>
        </w:rPr>
        <w:t>_</w:t>
      </w:r>
      <w:r>
        <w:rPr>
          <w:lang w:val="en-US"/>
        </w:rPr>
        <w:t>P1</w:t>
      </w:r>
      <w:r w:rsidRPr="00F721E1">
        <w:rPr>
          <w:lang w:val="en-US"/>
        </w:rPr>
        <w:t>%</w:t>
      </w:r>
      <w:r w:rsidR="007E3034">
        <w:rPr>
          <w:lang w:val="en-US"/>
        </w:rPr>
        <w:t xml:space="preserve"> %</w:t>
      </w:r>
    </w:p>
    <w:p w14:paraId="36D860F0" w14:textId="47AB7D6F" w:rsidR="00D46BC1" w:rsidRPr="00DC1FDA" w:rsidRDefault="00D46BC1" w:rsidP="00D46BC1">
      <w:pPr>
        <w:pStyle w:val="a6"/>
        <w:rPr>
          <w:lang w:val="en-US"/>
        </w:rPr>
      </w:pPr>
      <w:r w:rsidRPr="00DC1FDA">
        <w:rPr>
          <w:lang w:val="en-US"/>
        </w:rPr>
        <w:t>%</w:t>
      </w:r>
      <w:r>
        <w:rPr>
          <w:lang w:val="en-US"/>
        </w:rPr>
        <w:t>NAME</w:t>
      </w:r>
      <w:r w:rsidRPr="00DC1FDA">
        <w:rPr>
          <w:lang w:val="en-US"/>
        </w:rPr>
        <w:t>_</w:t>
      </w:r>
      <w:r>
        <w:rPr>
          <w:lang w:val="en-US"/>
        </w:rPr>
        <w:t>P2</w:t>
      </w:r>
      <w:r w:rsidRPr="00DC1FDA">
        <w:rPr>
          <w:lang w:val="en-US"/>
        </w:rPr>
        <w:t>%: %</w:t>
      </w:r>
      <w:r>
        <w:rPr>
          <w:lang w:val="en-US"/>
        </w:rPr>
        <w:t>V</w:t>
      </w:r>
      <w:r w:rsidR="001F4D3D">
        <w:rPr>
          <w:lang w:val="en-US"/>
        </w:rPr>
        <w:t>I</w:t>
      </w:r>
      <w:r w:rsidRPr="00DC1FDA">
        <w:rPr>
          <w:lang w:val="en-US"/>
        </w:rPr>
        <w:t>_</w:t>
      </w:r>
      <w:r>
        <w:rPr>
          <w:lang w:val="en-US"/>
        </w:rPr>
        <w:t>P2</w:t>
      </w:r>
      <w:r w:rsidRPr="00DC1FDA">
        <w:rPr>
          <w:lang w:val="en-US"/>
        </w:rPr>
        <w:t>%</w:t>
      </w:r>
      <w:r w:rsidR="007E3034">
        <w:rPr>
          <w:lang w:val="en-US"/>
        </w:rPr>
        <w:t xml:space="preserve"> %</w:t>
      </w:r>
    </w:p>
    <w:p w14:paraId="500727E1" w14:textId="18F7EB76" w:rsidR="00D46BC1" w:rsidRPr="007B5E92" w:rsidRDefault="00D46BC1" w:rsidP="00EB3616">
      <w:pPr>
        <w:pStyle w:val="a6"/>
      </w:pPr>
      <w:r w:rsidRPr="007B5E92">
        <w:t>%</w:t>
      </w:r>
      <w:r>
        <w:rPr>
          <w:lang w:val="en-US"/>
        </w:rPr>
        <w:t>NAME</w:t>
      </w:r>
      <w:r w:rsidRPr="007B5E92">
        <w:t>_</w:t>
      </w:r>
      <w:r>
        <w:rPr>
          <w:lang w:val="en-US"/>
        </w:rPr>
        <w:t>P</w:t>
      </w:r>
      <w:r w:rsidRPr="007B5E92">
        <w:t>3%: %</w:t>
      </w:r>
      <w:r>
        <w:rPr>
          <w:lang w:val="en-US"/>
        </w:rPr>
        <w:t>V</w:t>
      </w:r>
      <w:r w:rsidR="001F4D3D">
        <w:rPr>
          <w:lang w:val="en-US"/>
        </w:rPr>
        <w:t>I</w:t>
      </w:r>
      <w:r w:rsidRPr="007B5E92">
        <w:t>_</w:t>
      </w:r>
      <w:r>
        <w:rPr>
          <w:lang w:val="en-US"/>
        </w:rPr>
        <w:t>P</w:t>
      </w:r>
      <w:r w:rsidRPr="007B5E92">
        <w:t>3%</w:t>
      </w:r>
      <w:r w:rsidR="007E3034" w:rsidRPr="007B5E92">
        <w:t xml:space="preserve"> %</w:t>
      </w:r>
    </w:p>
    <w:p w14:paraId="3FB51A4E" w14:textId="43BEE347" w:rsidR="00D46BC1" w:rsidRPr="00EB3616" w:rsidRDefault="00D46BC1" w:rsidP="00D46BC1">
      <w:pPr>
        <w:pStyle w:val="a6"/>
        <w:ind w:firstLine="0"/>
        <w:jc w:val="left"/>
      </w:pPr>
      <w:r>
        <w:t xml:space="preserve">Таблица </w:t>
      </w:r>
      <w:r w:rsidR="00871768">
        <w:t>3</w:t>
      </w:r>
      <w:r>
        <w:t xml:space="preserve"> – </w:t>
      </w:r>
      <w:r w:rsidR="00EB3616">
        <w:t>Данные полученные при исследовании</w:t>
      </w:r>
    </w:p>
    <w:tbl>
      <w:tblPr>
        <w:tblStyle w:val="ad"/>
        <w:tblW w:w="0" w:type="auto"/>
        <w:tblLook w:val="04A0" w:firstRow="1" w:lastRow="0" w:firstColumn="1" w:lastColumn="0" w:noHBand="0" w:noVBand="1"/>
        <w:tblCaption w:val="RESEARCH_LIST"/>
      </w:tblPr>
      <w:tblGrid>
        <w:gridCol w:w="1661"/>
        <w:gridCol w:w="1552"/>
        <w:gridCol w:w="1383"/>
        <w:gridCol w:w="1947"/>
        <w:gridCol w:w="1427"/>
        <w:gridCol w:w="1375"/>
      </w:tblGrid>
      <w:tr w:rsidR="00871768" w:rsidRPr="00974F33" w14:paraId="7F9494E7" w14:textId="77777777" w:rsidTr="00DB31BD">
        <w:tc>
          <w:tcPr>
            <w:tcW w:w="1661" w:type="dxa"/>
            <w:tcBorders>
              <w:bottom w:val="single" w:sz="12" w:space="0" w:color="auto"/>
            </w:tcBorders>
            <w:vAlign w:val="center"/>
          </w:tcPr>
          <w:p w14:paraId="21BF09E4" w14:textId="0E1BA38E" w:rsidR="00871768" w:rsidRPr="000558F0" w:rsidRDefault="00871768" w:rsidP="00871768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Плотность</w:t>
            </w:r>
            <w:r>
              <w:t>,</w:t>
            </w:r>
            <w:r>
              <w:rPr>
                <w:lang w:val="ru-RU"/>
              </w:rPr>
              <w:t xml:space="preserve"> кг/м</w:t>
            </w:r>
            <w:r w:rsidRPr="00871768">
              <w:rPr>
                <w:vertAlign w:val="superscript"/>
                <w:lang w:val="ru-RU"/>
              </w:rPr>
              <w:t>3</w:t>
            </w:r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14:paraId="38EB245B" w14:textId="15BC5785" w:rsidR="00871768" w:rsidRPr="000558F0" w:rsidRDefault="00871768" w:rsidP="00871768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Вязкость, </w:t>
            </w:r>
            <w:proofErr w:type="spellStart"/>
            <w:r w:rsidR="00CB5213" w:rsidRPr="00CB5213">
              <w:rPr>
                <w:lang w:val="ru-RU"/>
              </w:rPr>
              <w:t>Па·с</w:t>
            </w:r>
            <w:proofErr w:type="spellEnd"/>
          </w:p>
        </w:tc>
        <w:tc>
          <w:tcPr>
            <w:tcW w:w="1383" w:type="dxa"/>
            <w:tcBorders>
              <w:bottom w:val="single" w:sz="12" w:space="0" w:color="auto"/>
            </w:tcBorders>
            <w:vAlign w:val="center"/>
          </w:tcPr>
          <w:p w14:paraId="2FDE7733" w14:textId="421907C6" w:rsidR="00871768" w:rsidRPr="000558F0" w:rsidRDefault="00871768" w:rsidP="00871768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Число фаз</w:t>
            </w:r>
          </w:p>
        </w:tc>
        <w:tc>
          <w:tcPr>
            <w:tcW w:w="1947" w:type="dxa"/>
            <w:tcBorders>
              <w:bottom w:val="single" w:sz="12" w:space="0" w:color="auto"/>
            </w:tcBorders>
            <w:vAlign w:val="center"/>
          </w:tcPr>
          <w:p w14:paraId="048FA597" w14:textId="48D30A34" w:rsidR="00871768" w:rsidRPr="000558F0" w:rsidRDefault="00871768" w:rsidP="00871768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Растворимость, </w:t>
            </w:r>
            <w:r w:rsidR="00624444" w:rsidRPr="00624444">
              <w:rPr>
                <w:lang w:val="ru-RU"/>
              </w:rPr>
              <w:t>Дж/м</w:t>
            </w:r>
            <w:r w:rsidR="00624444" w:rsidRPr="00624444">
              <w:rPr>
                <w:vertAlign w:val="superscript"/>
                <w:lang w:val="ru-RU"/>
              </w:rPr>
              <w:t>3</w:t>
            </w:r>
          </w:p>
        </w:tc>
        <w:tc>
          <w:tcPr>
            <w:tcW w:w="1427" w:type="dxa"/>
            <w:tcBorders>
              <w:bottom w:val="single" w:sz="12" w:space="0" w:color="auto"/>
            </w:tcBorders>
            <w:vAlign w:val="center"/>
          </w:tcPr>
          <w:p w14:paraId="15D03EF7" w14:textId="636C5025" w:rsidR="00871768" w:rsidRDefault="00871768" w:rsidP="00871768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Насыпная плотность, кг/м</w:t>
            </w:r>
            <w:r w:rsidRPr="00871768">
              <w:rPr>
                <w:vertAlign w:val="superscript"/>
                <w:lang w:val="ru-RU"/>
              </w:rPr>
              <w:t>3</w:t>
            </w:r>
          </w:p>
        </w:tc>
        <w:tc>
          <w:tcPr>
            <w:tcW w:w="1375" w:type="dxa"/>
            <w:tcBorders>
              <w:bottom w:val="single" w:sz="12" w:space="0" w:color="auto"/>
            </w:tcBorders>
            <w:vAlign w:val="center"/>
          </w:tcPr>
          <w:p w14:paraId="710C4A8A" w14:textId="68096156" w:rsidR="00871768" w:rsidRDefault="00871768" w:rsidP="00871768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Показатель текучести расплава, г/10 мин</w:t>
            </w:r>
          </w:p>
        </w:tc>
      </w:tr>
      <w:tr w:rsidR="00D46BC1" w14:paraId="3A5133ED" w14:textId="77777777" w:rsidTr="00DB31BD">
        <w:tc>
          <w:tcPr>
            <w:tcW w:w="1661" w:type="dxa"/>
            <w:tcBorders>
              <w:top w:val="single" w:sz="12" w:space="0" w:color="auto"/>
              <w:bottom w:val="single" w:sz="4" w:space="0" w:color="auto"/>
            </w:tcBorders>
          </w:tcPr>
          <w:p w14:paraId="02215D07" w14:textId="7472664B" w:rsidR="00D46BC1" w:rsidRDefault="00D46BC1" w:rsidP="00DB31BD">
            <w:pPr>
              <w:pStyle w:val="a4"/>
              <w:jc w:val="center"/>
            </w:pPr>
            <w:r>
              <w:t>%OPP</w:t>
            </w:r>
            <w:r w:rsidR="00FD6FDE">
              <w:t>I</w:t>
            </w:r>
            <w:r>
              <w:t>%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4" w:space="0" w:color="auto"/>
            </w:tcBorders>
          </w:tcPr>
          <w:p w14:paraId="54FA99CD" w14:textId="63CB5257" w:rsidR="00D46BC1" w:rsidRDefault="00D46BC1" w:rsidP="00DB31BD">
            <w:pPr>
              <w:pStyle w:val="a4"/>
              <w:jc w:val="center"/>
            </w:pPr>
            <w:r>
              <w:t>%OPV</w:t>
            </w:r>
            <w:r w:rsidR="00FD6FDE">
              <w:t>I</w:t>
            </w:r>
            <w:r>
              <w:t>%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2CEB3986" w14:textId="0A22C0A1" w:rsidR="00D46BC1" w:rsidRDefault="00D46BC1" w:rsidP="00DB31BD">
            <w:pPr>
              <w:pStyle w:val="a4"/>
              <w:jc w:val="center"/>
            </w:pPr>
            <w:r>
              <w:t>%IPC</w:t>
            </w:r>
            <w:r w:rsidR="00FD6FDE">
              <w:t>I</w:t>
            </w:r>
            <w:r>
              <w:t>%</w:t>
            </w:r>
          </w:p>
        </w:tc>
        <w:tc>
          <w:tcPr>
            <w:tcW w:w="1947" w:type="dxa"/>
            <w:tcBorders>
              <w:top w:val="single" w:sz="12" w:space="0" w:color="auto"/>
              <w:bottom w:val="single" w:sz="4" w:space="0" w:color="auto"/>
            </w:tcBorders>
          </w:tcPr>
          <w:p w14:paraId="570A914F" w14:textId="6269101F" w:rsidR="00D46BC1" w:rsidRDefault="00D46BC1" w:rsidP="00DB31BD">
            <w:pPr>
              <w:pStyle w:val="a4"/>
              <w:jc w:val="center"/>
            </w:pPr>
            <w:r>
              <w:t>%IPR</w:t>
            </w:r>
            <w:r w:rsidR="00FD6FDE">
              <w:t>I</w:t>
            </w:r>
            <w:r>
              <w:t>%</w:t>
            </w:r>
          </w:p>
        </w:tc>
        <w:tc>
          <w:tcPr>
            <w:tcW w:w="1427" w:type="dxa"/>
            <w:tcBorders>
              <w:top w:val="single" w:sz="12" w:space="0" w:color="auto"/>
              <w:bottom w:val="single" w:sz="4" w:space="0" w:color="auto"/>
            </w:tcBorders>
          </w:tcPr>
          <w:p w14:paraId="4B75766A" w14:textId="739C5970" w:rsidR="00D46BC1" w:rsidRDefault="00D46BC1" w:rsidP="00DB31BD">
            <w:pPr>
              <w:pStyle w:val="a4"/>
              <w:jc w:val="center"/>
            </w:pPr>
            <w:r>
              <w:t>%IPN</w:t>
            </w:r>
            <w:r w:rsidR="00FD6FDE">
              <w:t>I</w:t>
            </w:r>
            <w:r>
              <w:t>%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4" w:space="0" w:color="auto"/>
            </w:tcBorders>
          </w:tcPr>
          <w:p w14:paraId="744C9DDE" w14:textId="50201845" w:rsidR="00D46BC1" w:rsidRDefault="00D46BC1" w:rsidP="00DB31BD">
            <w:pPr>
              <w:pStyle w:val="a4"/>
              <w:jc w:val="center"/>
            </w:pPr>
            <w:r>
              <w:t>%IPPTR</w:t>
            </w:r>
            <w:r w:rsidR="00FD6FDE">
              <w:t>I</w:t>
            </w:r>
            <w:r>
              <w:t>%</w:t>
            </w:r>
          </w:p>
        </w:tc>
      </w:tr>
    </w:tbl>
    <w:p w14:paraId="41049F68" w14:textId="77777777" w:rsidR="00DC1FDA" w:rsidRPr="00DC1FDA" w:rsidRDefault="00DC1FDA" w:rsidP="004837E7">
      <w:pPr>
        <w:pStyle w:val="a6"/>
        <w:ind w:firstLine="0"/>
        <w:rPr>
          <w:lang w:val="en-US"/>
        </w:rPr>
      </w:pPr>
    </w:p>
    <w:sectPr w:rsidR="00DC1FDA" w:rsidRPr="00DC1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20"/>
    <w:rsid w:val="0001069F"/>
    <w:rsid w:val="000558F0"/>
    <w:rsid w:val="00065019"/>
    <w:rsid w:val="00081139"/>
    <w:rsid w:val="000C3305"/>
    <w:rsid w:val="001213D8"/>
    <w:rsid w:val="00193922"/>
    <w:rsid w:val="001C085D"/>
    <w:rsid w:val="001C5767"/>
    <w:rsid w:val="001F4D3D"/>
    <w:rsid w:val="002725FD"/>
    <w:rsid w:val="002D3AC6"/>
    <w:rsid w:val="00304361"/>
    <w:rsid w:val="00312D07"/>
    <w:rsid w:val="00322B9E"/>
    <w:rsid w:val="003A3614"/>
    <w:rsid w:val="003C5994"/>
    <w:rsid w:val="00414A25"/>
    <w:rsid w:val="0044498E"/>
    <w:rsid w:val="00454C85"/>
    <w:rsid w:val="004837E7"/>
    <w:rsid w:val="00543A67"/>
    <w:rsid w:val="005F7320"/>
    <w:rsid w:val="00624444"/>
    <w:rsid w:val="00650F51"/>
    <w:rsid w:val="00666D59"/>
    <w:rsid w:val="006A78AE"/>
    <w:rsid w:val="006B699F"/>
    <w:rsid w:val="00703090"/>
    <w:rsid w:val="007B0477"/>
    <w:rsid w:val="007B5E92"/>
    <w:rsid w:val="007E027A"/>
    <w:rsid w:val="007E3034"/>
    <w:rsid w:val="00871768"/>
    <w:rsid w:val="00893320"/>
    <w:rsid w:val="009476B0"/>
    <w:rsid w:val="00960D8A"/>
    <w:rsid w:val="0096788D"/>
    <w:rsid w:val="00974F33"/>
    <w:rsid w:val="009843A0"/>
    <w:rsid w:val="00991882"/>
    <w:rsid w:val="00A55D21"/>
    <w:rsid w:val="00A60D0F"/>
    <w:rsid w:val="00B02B41"/>
    <w:rsid w:val="00B31342"/>
    <w:rsid w:val="00BB5027"/>
    <w:rsid w:val="00BC534D"/>
    <w:rsid w:val="00C25730"/>
    <w:rsid w:val="00C45E02"/>
    <w:rsid w:val="00C7267B"/>
    <w:rsid w:val="00CB5213"/>
    <w:rsid w:val="00D330CE"/>
    <w:rsid w:val="00D46BC1"/>
    <w:rsid w:val="00DC1FDA"/>
    <w:rsid w:val="00DF1EB5"/>
    <w:rsid w:val="00E13F3C"/>
    <w:rsid w:val="00E14FDF"/>
    <w:rsid w:val="00E92D45"/>
    <w:rsid w:val="00EB3616"/>
    <w:rsid w:val="00F32388"/>
    <w:rsid w:val="00F33067"/>
    <w:rsid w:val="00F721E1"/>
    <w:rsid w:val="00F86497"/>
    <w:rsid w:val="00F9214F"/>
    <w:rsid w:val="00F97C99"/>
    <w:rsid w:val="00F97E37"/>
    <w:rsid w:val="00FC5449"/>
    <w:rsid w:val="00FD53BF"/>
    <w:rsid w:val="00FD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2EBB"/>
  <w15:chartTrackingRefBased/>
  <w15:docId w15:val="{CBB29FED-7E40-4E8E-A863-1A98457A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322B9E"/>
    <w:pPr>
      <w:keepNext/>
      <w:keepLines/>
      <w:pageBreakBefore/>
      <w:suppressLineNumbers/>
      <w:spacing w:before="300" w:line="360" w:lineRule="auto"/>
      <w:ind w:firstLine="709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32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нутриТаблица"/>
    <w:basedOn w:val="a"/>
    <w:link w:val="a5"/>
    <w:autoRedefine/>
    <w:qFormat/>
    <w:rsid w:val="00065019"/>
    <w:pPr>
      <w:widowControl w:val="0"/>
      <w:tabs>
        <w:tab w:val="left" w:pos="142"/>
      </w:tabs>
      <w:spacing w:after="0" w:line="276" w:lineRule="auto"/>
      <w:contextualSpacing/>
      <w:jc w:val="both"/>
    </w:pPr>
    <w:rPr>
      <w:rFonts w:ascii="Times New Roman" w:eastAsia="Calibri" w:hAnsi="Times New Roman" w:cs="Times New Roman"/>
      <w:iCs/>
      <w:color w:val="000000"/>
      <w:sz w:val="24"/>
      <w:szCs w:val="28"/>
      <w:lang w:eastAsia="ru-RU"/>
    </w:rPr>
  </w:style>
  <w:style w:type="character" w:customStyle="1" w:styleId="a5">
    <w:name w:val="ВнутриТаблица Знак"/>
    <w:basedOn w:val="a1"/>
    <w:link w:val="a4"/>
    <w:rsid w:val="00065019"/>
    <w:rPr>
      <w:rFonts w:ascii="Times New Roman" w:eastAsia="Calibri" w:hAnsi="Times New Roman" w:cs="Times New Roman"/>
      <w:iCs/>
      <w:color w:val="000000"/>
      <w:sz w:val="24"/>
      <w:szCs w:val="28"/>
      <w:lang w:val="en-US" w:eastAsia="ru-RU"/>
    </w:rPr>
  </w:style>
  <w:style w:type="paragraph" w:customStyle="1" w:styleId="a6">
    <w:name w:val="Главный"/>
    <w:link w:val="a7"/>
    <w:qFormat/>
    <w:rsid w:val="00C7267B"/>
    <w:pPr>
      <w:keepLines/>
      <w:tabs>
        <w:tab w:val="left" w:pos="142"/>
      </w:tabs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iCs/>
      <w:color w:val="000000"/>
      <w:sz w:val="26"/>
      <w:szCs w:val="28"/>
      <w:lang w:eastAsia="ru-RU"/>
    </w:rPr>
  </w:style>
  <w:style w:type="character" w:customStyle="1" w:styleId="a7">
    <w:name w:val="Главный Знак"/>
    <w:basedOn w:val="a1"/>
    <w:link w:val="a6"/>
    <w:rsid w:val="00C7267B"/>
    <w:rPr>
      <w:rFonts w:ascii="Times New Roman" w:eastAsia="Calibri" w:hAnsi="Times New Roman" w:cs="Times New Roman"/>
      <w:iCs/>
      <w:color w:val="000000"/>
      <w:sz w:val="26"/>
      <w:szCs w:val="28"/>
      <w:lang w:eastAsia="ru-RU"/>
    </w:rPr>
  </w:style>
  <w:style w:type="paragraph" w:customStyle="1" w:styleId="a0">
    <w:name w:val="ПодЗаголовок"/>
    <w:basedOn w:val="1"/>
    <w:next w:val="a6"/>
    <w:link w:val="a8"/>
    <w:autoRedefine/>
    <w:qFormat/>
    <w:rsid w:val="00F97C99"/>
    <w:pPr>
      <w:ind w:firstLine="0"/>
      <w:jc w:val="center"/>
    </w:pPr>
  </w:style>
  <w:style w:type="character" w:customStyle="1" w:styleId="a8">
    <w:name w:val="ПодЗаголовок Знак"/>
    <w:basedOn w:val="10"/>
    <w:link w:val="a0"/>
    <w:rsid w:val="00F97C99"/>
    <w:rPr>
      <w:rFonts w:ascii="Times New Roman" w:eastAsiaTheme="majorEastAsia" w:hAnsi="Times New Roman" w:cs="Times New Roman"/>
      <w:b/>
      <w:bCs/>
      <w:color w:val="000000" w:themeColor="text1"/>
      <w:sz w:val="26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22B9E"/>
    <w:rPr>
      <w:rFonts w:ascii="Times New Roman" w:eastAsiaTheme="majorEastAsia" w:hAnsi="Times New Roman" w:cs="Times New Roman"/>
      <w:b/>
      <w:bCs/>
      <w:color w:val="000000" w:themeColor="text1"/>
      <w:sz w:val="26"/>
      <w:szCs w:val="32"/>
      <w:lang w:eastAsia="ru-RU"/>
    </w:rPr>
  </w:style>
  <w:style w:type="paragraph" w:customStyle="1" w:styleId="a9">
    <w:name w:val="Рисунок"/>
    <w:basedOn w:val="a6"/>
    <w:link w:val="aa"/>
    <w:autoRedefine/>
    <w:qFormat/>
    <w:rsid w:val="00304361"/>
    <w:pPr>
      <w:ind w:firstLine="0"/>
      <w:jc w:val="center"/>
    </w:pPr>
  </w:style>
  <w:style w:type="character" w:customStyle="1" w:styleId="aa">
    <w:name w:val="Рисунок Знак"/>
    <w:basedOn w:val="a7"/>
    <w:link w:val="a9"/>
    <w:rsid w:val="00304361"/>
    <w:rPr>
      <w:rFonts w:ascii="Times New Roman" w:eastAsia="Calibri" w:hAnsi="Times New Roman" w:cs="Times New Roman"/>
      <w:iCs/>
      <w:color w:val="000000"/>
      <w:sz w:val="26"/>
      <w:szCs w:val="28"/>
      <w:lang w:eastAsia="ru-RU"/>
    </w:rPr>
  </w:style>
  <w:style w:type="paragraph" w:customStyle="1" w:styleId="ab">
    <w:name w:val="СтруктЗаголовок"/>
    <w:basedOn w:val="1"/>
    <w:link w:val="ac"/>
    <w:qFormat/>
    <w:rsid w:val="00065019"/>
    <w:pPr>
      <w:jc w:val="center"/>
    </w:pPr>
    <w:rPr>
      <w:b w:val="0"/>
      <w:bCs w:val="0"/>
    </w:rPr>
  </w:style>
  <w:style w:type="character" w:customStyle="1" w:styleId="ac">
    <w:name w:val="СтруктЗаголовок Знак"/>
    <w:basedOn w:val="10"/>
    <w:link w:val="ab"/>
    <w:rsid w:val="00065019"/>
    <w:rPr>
      <w:rFonts w:ascii="Times New Roman" w:eastAsiaTheme="majorEastAsia" w:hAnsi="Times New Roman" w:cs="Times New Roman"/>
      <w:b w:val="0"/>
      <w:bCs w:val="0"/>
      <w:color w:val="000000" w:themeColor="text1"/>
      <w:sz w:val="24"/>
      <w:szCs w:val="32"/>
      <w:lang w:eastAsia="ru-RU"/>
    </w:rPr>
  </w:style>
  <w:style w:type="table" w:styleId="ad">
    <w:name w:val="Table Grid"/>
    <w:basedOn w:val="a2"/>
    <w:uiPriority w:val="39"/>
    <w:rsid w:val="00055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71;&#1085;&#1076;&#1077;&#1082;&#1089;.&#1044;&#1080;&#1089;&#1082;\YandexDisk\UNIVERS\modeling-the-properties-of-polymer-composite-materials\Polimer\Polimer\Report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9284FF393ECE4B80023EAE2DD2824C" ma:contentTypeVersion="7" ma:contentTypeDescription="Создание документа." ma:contentTypeScope="" ma:versionID="b38c5f6e0cb615f81a9d11f1661950dd">
  <xsd:schema xmlns:xsd="http://www.w3.org/2001/XMLSchema" xmlns:xs="http://www.w3.org/2001/XMLSchema" xmlns:p="http://schemas.microsoft.com/office/2006/metadata/properties" xmlns:ns3="b4a785e5-319d-4506-aab7-745491fd2283" xmlns:ns4="9961f3e2-d65a-4a24-8b0b-aac8d2d14248" targetNamespace="http://schemas.microsoft.com/office/2006/metadata/properties" ma:root="true" ma:fieldsID="e85b52b8ad697a149b42acbdc77d4f7b" ns3:_="" ns4:_="">
    <xsd:import namespace="b4a785e5-319d-4506-aab7-745491fd2283"/>
    <xsd:import namespace="9961f3e2-d65a-4a24-8b0b-aac8d2d142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785e5-319d-4506-aab7-745491fd2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1f3e2-d65a-4a24-8b0b-aac8d2d142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FCC550-80B1-4911-B89E-5793460FC9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AF6B5D-5AC0-4A1F-A55F-DCDCB086E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5E8B2-C10A-46D1-9B4E-591107719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785e5-319d-4506-aab7-745491fd2283"/>
    <ds:schemaRef ds:uri="9961f3e2-d65a-4a24-8b0b-aac8d2d142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61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Тюлькина</dc:creator>
  <cp:keywords/>
  <dc:description/>
  <cp:lastModifiedBy>Ирина Тюлькина</cp:lastModifiedBy>
  <cp:revision>111</cp:revision>
  <dcterms:created xsi:type="dcterms:W3CDTF">2022-12-27T00:31:00Z</dcterms:created>
  <dcterms:modified xsi:type="dcterms:W3CDTF">2023-05-09T14:02:00Z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0x0101009C9284FF393ECE4B80023EAE2DD2824C</vt:lpwstr>
  </property>
</Properties>
</file>